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8DCF4" w14:textId="5AD2F65B" w:rsidR="00CD677B" w:rsidRDefault="009E389F" w:rsidP="009E389F">
      <w:pPr>
        <w:pStyle w:val="Title"/>
        <w:rPr>
          <w:lang w:val="en-AU"/>
        </w:rPr>
      </w:pPr>
      <w:r>
        <w:rPr>
          <w:lang w:val="en-AU"/>
        </w:rPr>
        <w:t>Workshop 1</w:t>
      </w:r>
    </w:p>
    <w:p w14:paraId="6A41DCEB" w14:textId="2C1F7AC5" w:rsidR="009E389F" w:rsidRDefault="009E389F" w:rsidP="009E389F">
      <w:pPr>
        <w:pStyle w:val="Heading1"/>
        <w:rPr>
          <w:lang w:val="en-AU"/>
        </w:rPr>
      </w:pPr>
      <w:r>
        <w:rPr>
          <w:lang w:val="en-AU"/>
        </w:rPr>
        <w:t>Task 1</w:t>
      </w:r>
    </w:p>
    <w:p w14:paraId="363689C2" w14:textId="5EE06AE0" w:rsidR="009E389F" w:rsidRPr="00611B56" w:rsidRDefault="009E389F" w:rsidP="009E389F">
      <w:pPr>
        <w:pStyle w:val="Firstparagraph"/>
        <w:numPr>
          <w:ilvl w:val="0"/>
          <w:numId w:val="15"/>
        </w:numPr>
        <w:rPr>
          <w:b/>
          <w:bCs/>
        </w:rPr>
      </w:pPr>
      <w:r w:rsidRPr="00611B56">
        <w:rPr>
          <w:b/>
          <w:bCs/>
        </w:rPr>
        <w:t xml:space="preserve">What voltage levels are used for logic on an Arduino Uno? </w:t>
      </w:r>
    </w:p>
    <w:p w14:paraId="6098BEE6" w14:textId="5C91571A" w:rsidR="009E389F" w:rsidRPr="009E389F" w:rsidRDefault="009E389F" w:rsidP="009E389F">
      <w:pPr>
        <w:ind w:left="740"/>
      </w:pPr>
      <w:r>
        <w:t>Logic High: 5 V. Logic Low: 0 V.</w:t>
      </w:r>
    </w:p>
    <w:p w14:paraId="4EDF511B" w14:textId="2AA92D96" w:rsidR="009E389F" w:rsidRPr="00611B56" w:rsidRDefault="009E389F" w:rsidP="009E389F">
      <w:pPr>
        <w:pStyle w:val="Firstparagraph"/>
        <w:numPr>
          <w:ilvl w:val="0"/>
          <w:numId w:val="15"/>
        </w:numPr>
        <w:rPr>
          <w:b/>
          <w:bCs/>
        </w:rPr>
      </w:pPr>
      <w:r w:rsidRPr="00611B56">
        <w:rPr>
          <w:b/>
          <w:bCs/>
        </w:rPr>
        <w:t xml:space="preserve">What is the maximum current draw from each I/O pin can supply on an Arduino Uno? </w:t>
      </w:r>
    </w:p>
    <w:p w14:paraId="27B6CB7C" w14:textId="0BD7D8E5" w:rsidR="009E389F" w:rsidRPr="009E389F" w:rsidRDefault="009E389F" w:rsidP="009E389F">
      <w:pPr>
        <w:pStyle w:val="ListParagraph"/>
        <w:ind w:left="1080" w:firstLine="0"/>
      </w:pPr>
      <w:r>
        <w:t>20 mA</w:t>
      </w:r>
    </w:p>
    <w:p w14:paraId="39DA0A0F" w14:textId="7B568468" w:rsidR="009E389F" w:rsidRPr="00611B56" w:rsidRDefault="009E389F" w:rsidP="009E389F">
      <w:pPr>
        <w:pStyle w:val="Firstparagraph"/>
        <w:numPr>
          <w:ilvl w:val="0"/>
          <w:numId w:val="15"/>
        </w:numPr>
        <w:rPr>
          <w:b/>
          <w:bCs/>
        </w:rPr>
      </w:pPr>
      <w:r w:rsidRPr="00611B56">
        <w:rPr>
          <w:b/>
          <w:bCs/>
        </w:rPr>
        <w:t xml:space="preserve">What is the maximum current draw of the whole board? </w:t>
      </w:r>
    </w:p>
    <w:p w14:paraId="44228509" w14:textId="544F0C9E" w:rsidR="009E389F" w:rsidRPr="009E389F" w:rsidRDefault="009E389F" w:rsidP="009E389F">
      <w:pPr>
        <w:pStyle w:val="ListParagraph"/>
        <w:ind w:left="1080" w:firstLine="0"/>
      </w:pPr>
      <w:r>
        <w:t>~200 mA</w:t>
      </w:r>
    </w:p>
    <w:p w14:paraId="09E92B88" w14:textId="6ADDCAD3" w:rsidR="009E389F" w:rsidRDefault="009E389F" w:rsidP="009E389F">
      <w:pPr>
        <w:pStyle w:val="Firstparagraph"/>
        <w:numPr>
          <w:ilvl w:val="0"/>
          <w:numId w:val="15"/>
        </w:numPr>
      </w:pPr>
      <w:r w:rsidRPr="00611B56">
        <w:rPr>
          <w:b/>
          <w:bCs/>
        </w:rPr>
        <w:t>What is the 5V voltage regulator IC part name on the Arduino Uno and what is the typical current it can regulate?</w:t>
      </w:r>
      <w:r>
        <w:t xml:space="preserve"> (Hint: U1) </w:t>
      </w:r>
      <w:hyperlink r:id="rId5" w:history="1">
        <w:r w:rsidRPr="003760FB">
          <w:rPr>
            <w:rStyle w:val="Hyperlink"/>
          </w:rPr>
          <w:t>https://content.arduino.cc/assets/UNO-TH_Rev3e_sch.pdf</w:t>
        </w:r>
      </w:hyperlink>
      <w:r>
        <w:t xml:space="preserve"> </w:t>
      </w:r>
    </w:p>
    <w:p w14:paraId="45D32EA3" w14:textId="58506D4F" w:rsidR="009E389F" w:rsidRPr="009E389F" w:rsidRDefault="009E389F" w:rsidP="009E389F">
      <w:pPr>
        <w:ind w:left="740"/>
      </w:pPr>
      <w:r>
        <w:t>NCP1117ST50T3G</w:t>
      </w:r>
      <w:r>
        <w:t>. typical current limit is 1500 mA</w:t>
      </w:r>
    </w:p>
    <w:p w14:paraId="4EB5B1C8" w14:textId="4317111E" w:rsidR="009E389F" w:rsidRDefault="009E389F" w:rsidP="009E389F">
      <w:pPr>
        <w:pStyle w:val="Firstparagraph"/>
        <w:numPr>
          <w:ilvl w:val="0"/>
          <w:numId w:val="15"/>
        </w:numPr>
      </w:pPr>
      <w:r w:rsidRPr="00611B56">
        <w:rPr>
          <w:b/>
          <w:bCs/>
        </w:rPr>
        <w:t xml:space="preserve">What pins exist on the Arduino </w:t>
      </w:r>
      <w:proofErr w:type="gramStart"/>
      <w:r w:rsidRPr="00611B56">
        <w:rPr>
          <w:b/>
          <w:bCs/>
        </w:rPr>
        <w:t>Uno</w:t>
      </w:r>
      <w:proofErr w:type="gramEnd"/>
      <w:r w:rsidRPr="00611B56">
        <w:rPr>
          <w:b/>
          <w:bCs/>
        </w:rPr>
        <w:t xml:space="preserve"> and which are capable of Digital Read, Digital Write, Analog Read, Analog Write / PWM.</w:t>
      </w:r>
      <w:r>
        <w:t xml:space="preserve"> </w:t>
      </w:r>
      <w:hyperlink r:id="rId6" w:history="1">
        <w:r w:rsidRPr="003760FB">
          <w:rPr>
            <w:rStyle w:val="Hyperlink"/>
          </w:rPr>
          <w:t>https://content.arduino.cc/assets/Pinout-UNOrev3_latest.pdf</w:t>
        </w:r>
      </w:hyperlink>
    </w:p>
    <w:p w14:paraId="66F887E9" w14:textId="12E699FC" w:rsidR="009E389F" w:rsidRDefault="00765AAF" w:rsidP="009E389F">
      <w:pPr>
        <w:ind w:left="740"/>
      </w:pPr>
      <w:r>
        <w:t>Digital Read/Write: D0-D19</w:t>
      </w:r>
    </w:p>
    <w:p w14:paraId="33AE1F6E" w14:textId="2A78F55B" w:rsidR="00765AAF" w:rsidRDefault="00765AAF" w:rsidP="009E389F">
      <w:pPr>
        <w:ind w:left="740"/>
      </w:pPr>
      <w:r>
        <w:t>Analog Read</w:t>
      </w:r>
      <w:r>
        <w:tab/>
        <w:t xml:space="preserve">: A0-A5, </w:t>
      </w:r>
      <w:proofErr w:type="gramStart"/>
      <w:r>
        <w:t>or,</w:t>
      </w:r>
      <w:proofErr w:type="gramEnd"/>
      <w:r>
        <w:t xml:space="preserve"> D14 – D19</w:t>
      </w:r>
    </w:p>
    <w:p w14:paraId="276E584F" w14:textId="7856AC3E" w:rsidR="00765AAF" w:rsidRDefault="00765AAF" w:rsidP="009E389F">
      <w:pPr>
        <w:ind w:left="740"/>
      </w:pPr>
      <w:r>
        <w:t>Analog Write</w:t>
      </w:r>
      <w:r>
        <w:tab/>
        <w:t>: D9-D</w:t>
      </w:r>
      <w:proofErr w:type="gramStart"/>
      <w:r>
        <w:t>11,D</w:t>
      </w:r>
      <w:proofErr w:type="gramEnd"/>
      <w:r>
        <w:t>3,D5-D6</w:t>
      </w:r>
    </w:p>
    <w:p w14:paraId="301AB618" w14:textId="035FFF7A" w:rsidR="00765AAF" w:rsidRDefault="005A1436" w:rsidP="005A1436">
      <w:pPr>
        <w:pStyle w:val="Heading1"/>
      </w:pPr>
      <w:r>
        <w:t>Task 2</w:t>
      </w:r>
    </w:p>
    <w:p w14:paraId="1502E863" w14:textId="71F69E12" w:rsidR="005A1436" w:rsidRPr="00611B56" w:rsidRDefault="005A1436" w:rsidP="005A1436">
      <w:pPr>
        <w:pStyle w:val="Firstparagraph"/>
        <w:numPr>
          <w:ilvl w:val="0"/>
          <w:numId w:val="16"/>
        </w:numPr>
        <w:rPr>
          <w:b/>
          <w:bCs/>
        </w:rPr>
      </w:pPr>
      <w:r w:rsidRPr="00611B56">
        <w:rPr>
          <w:b/>
          <w:bCs/>
        </w:rPr>
        <w:t xml:space="preserve">In your own words how would you describe the elements of the bare minimum Arduino code? List any parts that you are uncertain of. </w:t>
      </w:r>
    </w:p>
    <w:p w14:paraId="1D1B0809" w14:textId="4BE838EE" w:rsidR="005A1436" w:rsidRDefault="00611B56" w:rsidP="00611B56">
      <w:pPr>
        <w:ind w:left="720" w:firstLine="0"/>
      </w:pPr>
      <w:r>
        <w:t xml:space="preserve">Void </w:t>
      </w:r>
      <w:proofErr w:type="gramStart"/>
      <w:r>
        <w:t>setup(</w:t>
      </w:r>
      <w:proofErr w:type="gramEnd"/>
      <w:r>
        <w:t>)</w:t>
      </w:r>
      <w:r w:rsidR="00587308">
        <w:t>:</w:t>
      </w:r>
      <w:r>
        <w:t xml:space="preserve"> runs once since start up. Used to setup things</w:t>
      </w:r>
      <w:r w:rsidR="00587308">
        <w:t>, set pins, serial port</w:t>
      </w:r>
    </w:p>
    <w:p w14:paraId="4BD0FD00" w14:textId="7F73CC0C" w:rsidR="00611B56" w:rsidRDefault="00611B56" w:rsidP="00611B56">
      <w:pPr>
        <w:ind w:left="720" w:firstLine="0"/>
      </w:pPr>
      <w:r>
        <w:t xml:space="preserve">Void </w:t>
      </w:r>
      <w:proofErr w:type="gramStart"/>
      <w:r>
        <w:t>loop(</w:t>
      </w:r>
      <w:proofErr w:type="gramEnd"/>
      <w:r>
        <w:t xml:space="preserve">) </w:t>
      </w:r>
      <w:r w:rsidR="00587308">
        <w:t>: runs after setup and once it finished, runs again.</w:t>
      </w:r>
    </w:p>
    <w:p w14:paraId="2127E165" w14:textId="77777777" w:rsidR="00611B56" w:rsidRPr="005A1436" w:rsidRDefault="00611B56" w:rsidP="00611B56">
      <w:pPr>
        <w:ind w:left="720" w:firstLine="0"/>
      </w:pPr>
    </w:p>
    <w:p w14:paraId="29F4ED70" w14:textId="77777777" w:rsidR="005A1436" w:rsidRDefault="005A1436" w:rsidP="005A1436">
      <w:pPr>
        <w:pStyle w:val="Firstparagraph"/>
        <w:ind w:firstLine="360"/>
      </w:pPr>
      <w:r>
        <w:t xml:space="preserve">2. </w:t>
      </w:r>
      <w:r w:rsidRPr="00611B56">
        <w:rPr>
          <w:b/>
          <w:bCs/>
        </w:rPr>
        <w:t xml:space="preserve">In your own words what does the function </w:t>
      </w:r>
      <w:proofErr w:type="spellStart"/>
      <w:r w:rsidRPr="00611B56">
        <w:rPr>
          <w:b/>
          <w:bCs/>
        </w:rPr>
        <w:t>digitalWrite</w:t>
      </w:r>
      <w:proofErr w:type="spellEnd"/>
      <w:r w:rsidRPr="00611B56">
        <w:rPr>
          <w:b/>
          <w:bCs/>
        </w:rPr>
        <w:t xml:space="preserve"> do and what inputs does it take?</w:t>
      </w:r>
      <w:r>
        <w:t xml:space="preserve"> </w:t>
      </w:r>
    </w:p>
    <w:p w14:paraId="47D96427" w14:textId="307298FD" w:rsidR="005A1436" w:rsidRDefault="005A1436" w:rsidP="005A1436">
      <w:pPr>
        <w:pStyle w:val="Firstparagraph"/>
        <w:ind w:firstLine="720"/>
        <w:rPr>
          <w:i/>
          <w:iCs/>
        </w:rPr>
      </w:pPr>
      <w:r w:rsidRPr="005A1436">
        <w:rPr>
          <w:i/>
          <w:iCs/>
        </w:rPr>
        <w:t xml:space="preserve">hint: try </w:t>
      </w:r>
      <w:proofErr w:type="spellStart"/>
      <w:proofErr w:type="gramStart"/>
      <w:r w:rsidRPr="005A1436">
        <w:rPr>
          <w:i/>
          <w:iCs/>
        </w:rPr>
        <w:t>digitalWrite</w:t>
      </w:r>
      <w:proofErr w:type="spellEnd"/>
      <w:r w:rsidRPr="005A1436">
        <w:rPr>
          <w:i/>
          <w:iCs/>
        </w:rPr>
        <w:t>(</w:t>
      </w:r>
      <w:proofErr w:type="spellStart"/>
      <w:proofErr w:type="gramEnd"/>
      <w:r w:rsidRPr="005A1436">
        <w:rPr>
          <w:i/>
          <w:iCs/>
        </w:rPr>
        <w:t>led_pin</w:t>
      </w:r>
      <w:proofErr w:type="spellEnd"/>
      <w:r w:rsidRPr="005A1436">
        <w:rPr>
          <w:i/>
          <w:iCs/>
        </w:rPr>
        <w:t xml:space="preserve">, 123); </w:t>
      </w:r>
    </w:p>
    <w:p w14:paraId="3763DC5B" w14:textId="678776ED" w:rsidR="00611B56" w:rsidRPr="00611B56" w:rsidRDefault="00611B56" w:rsidP="00611B56">
      <w:r>
        <w:tab/>
        <w:t xml:space="preserve">make the output </w:t>
      </w:r>
      <w:r w:rsidR="00587308">
        <w:t xml:space="preserve">5V if logic true, output 0V if logical False. </w:t>
      </w:r>
    </w:p>
    <w:p w14:paraId="4DCB026F" w14:textId="77777777" w:rsidR="005A1436" w:rsidRPr="005A1436" w:rsidRDefault="005A1436" w:rsidP="005A1436"/>
    <w:p w14:paraId="3C00C9D0" w14:textId="52EA418E" w:rsidR="005A1436" w:rsidRDefault="005A1436" w:rsidP="005A1436">
      <w:pPr>
        <w:pStyle w:val="Firstparagraph"/>
        <w:numPr>
          <w:ilvl w:val="0"/>
          <w:numId w:val="17"/>
        </w:numPr>
        <w:rPr>
          <w:b/>
          <w:bCs/>
        </w:rPr>
      </w:pPr>
      <w:r w:rsidRPr="00611B56">
        <w:rPr>
          <w:b/>
          <w:bCs/>
        </w:rPr>
        <w:t xml:space="preserve">What units are delay in? Hint: just google </w:t>
      </w:r>
    </w:p>
    <w:p w14:paraId="7FE1CE28" w14:textId="33C81C9C" w:rsidR="00587308" w:rsidRDefault="00587308" w:rsidP="00587308">
      <w:pPr>
        <w:ind w:left="380"/>
      </w:pPr>
      <w:r>
        <w:t>Milliseconds</w:t>
      </w:r>
    </w:p>
    <w:p w14:paraId="0A0D3E84" w14:textId="77777777" w:rsidR="00587308" w:rsidRPr="00587308" w:rsidRDefault="00587308" w:rsidP="00587308">
      <w:pPr>
        <w:ind w:left="380"/>
      </w:pPr>
    </w:p>
    <w:p w14:paraId="5EB7CB36" w14:textId="2D42E992" w:rsidR="00587308" w:rsidRPr="00587308" w:rsidRDefault="005A1436" w:rsidP="005A1436">
      <w:pPr>
        <w:pStyle w:val="Firstparagraph"/>
        <w:numPr>
          <w:ilvl w:val="0"/>
          <w:numId w:val="17"/>
        </w:numPr>
        <w:rPr>
          <w:b/>
          <w:bCs/>
        </w:rPr>
      </w:pPr>
      <w:r w:rsidRPr="00587308">
        <w:rPr>
          <w:b/>
          <w:bCs/>
        </w:rPr>
        <w:lastRenderedPageBreak/>
        <w:t>Briefly investigate and summarise in your own words what the following functions do:</w:t>
      </w:r>
      <w:r>
        <w:t xml:space="preserve"> </w:t>
      </w:r>
      <w:proofErr w:type="spellStart"/>
      <w:proofErr w:type="gramStart"/>
      <w:r w:rsidRPr="00587308">
        <w:rPr>
          <w:b/>
          <w:bCs/>
        </w:rPr>
        <w:t>delayMicroseconds</w:t>
      </w:r>
      <w:proofErr w:type="spellEnd"/>
      <w:r w:rsidRPr="00587308">
        <w:rPr>
          <w:b/>
          <w:bCs/>
        </w:rPr>
        <w:t>(</w:t>
      </w:r>
      <w:proofErr w:type="gramEnd"/>
      <w:r w:rsidRPr="00587308">
        <w:rPr>
          <w:b/>
          <w:bCs/>
        </w:rPr>
        <w:t>)</w:t>
      </w:r>
      <w:r w:rsidR="00587308">
        <w:rPr>
          <w:b/>
          <w:bCs/>
        </w:rPr>
        <w:tab/>
      </w:r>
      <w:r w:rsidR="00587308" w:rsidRPr="00587308">
        <w:rPr>
          <w:b/>
          <w:bCs/>
        </w:rPr>
        <w:t>:</w:t>
      </w:r>
      <w:r w:rsidR="00587308">
        <w:rPr>
          <w:b/>
          <w:bCs/>
        </w:rPr>
        <w:t xml:space="preserve"> </w:t>
      </w:r>
      <w:r w:rsidR="00587308">
        <w:t>delays by microseconds</w:t>
      </w:r>
    </w:p>
    <w:p w14:paraId="39D2591E" w14:textId="36B8E2D7" w:rsidR="00587308" w:rsidRPr="00587308" w:rsidRDefault="005A1436" w:rsidP="00587308">
      <w:pPr>
        <w:pStyle w:val="Firstparagraph"/>
        <w:ind w:left="502"/>
      </w:pPr>
      <w:r w:rsidRPr="00587308">
        <w:rPr>
          <w:b/>
          <w:bCs/>
        </w:rPr>
        <w:t xml:space="preserve"> </w:t>
      </w:r>
      <w:proofErr w:type="spellStart"/>
      <w:proofErr w:type="gramStart"/>
      <w:r w:rsidRPr="00587308">
        <w:rPr>
          <w:b/>
          <w:bCs/>
        </w:rPr>
        <w:t>millis</w:t>
      </w:r>
      <w:proofErr w:type="spellEnd"/>
      <w:r w:rsidRPr="00587308">
        <w:rPr>
          <w:b/>
          <w:bCs/>
        </w:rPr>
        <w:t>(</w:t>
      </w:r>
      <w:proofErr w:type="gramEnd"/>
      <w:r w:rsidRPr="00587308">
        <w:rPr>
          <w:b/>
          <w:bCs/>
        </w:rPr>
        <w:t>)</w:t>
      </w:r>
      <w:r w:rsidR="00587308">
        <w:rPr>
          <w:b/>
          <w:bCs/>
        </w:rPr>
        <w:tab/>
      </w:r>
      <w:r w:rsidR="00587308">
        <w:rPr>
          <w:b/>
          <w:bCs/>
        </w:rPr>
        <w:tab/>
        <w:t xml:space="preserve">   </w:t>
      </w:r>
      <w:r w:rsidR="00587308">
        <w:rPr>
          <w:b/>
          <w:bCs/>
        </w:rPr>
        <w:tab/>
        <w:t xml:space="preserve">: </w:t>
      </w:r>
      <w:r w:rsidR="00587308">
        <w:t>returns number of milliseconds after program starts</w:t>
      </w:r>
    </w:p>
    <w:p w14:paraId="14D88C38" w14:textId="745EB3E8" w:rsidR="005A1436" w:rsidRPr="00587308" w:rsidRDefault="005A1436" w:rsidP="00587308">
      <w:pPr>
        <w:pStyle w:val="Firstparagraph"/>
        <w:ind w:left="502"/>
      </w:pPr>
      <w:r w:rsidRPr="00587308">
        <w:rPr>
          <w:b/>
          <w:bCs/>
        </w:rPr>
        <w:t xml:space="preserve"> </w:t>
      </w:r>
      <w:proofErr w:type="gramStart"/>
      <w:r w:rsidRPr="00587308">
        <w:rPr>
          <w:b/>
          <w:bCs/>
        </w:rPr>
        <w:t>micros(</w:t>
      </w:r>
      <w:proofErr w:type="gramEnd"/>
      <w:r w:rsidRPr="00587308">
        <w:rPr>
          <w:b/>
          <w:bCs/>
        </w:rPr>
        <w:t>)</w:t>
      </w:r>
      <w:r w:rsidR="00587308">
        <w:rPr>
          <w:b/>
          <w:bCs/>
        </w:rPr>
        <w:tab/>
      </w:r>
      <w:r w:rsidR="00587308">
        <w:rPr>
          <w:b/>
          <w:bCs/>
        </w:rPr>
        <w:tab/>
      </w:r>
      <w:r w:rsidR="00587308">
        <w:rPr>
          <w:b/>
          <w:bCs/>
        </w:rPr>
        <w:tab/>
        <w:t>:</w:t>
      </w:r>
      <w:r w:rsidR="00587308">
        <w:t xml:space="preserve"> return number of micro second after program starts</w:t>
      </w:r>
    </w:p>
    <w:p w14:paraId="68D02D4E" w14:textId="30E6E202" w:rsidR="005A1436" w:rsidRDefault="005A1436" w:rsidP="005A1436">
      <w:pPr>
        <w:ind w:firstLine="0"/>
      </w:pPr>
    </w:p>
    <w:p w14:paraId="2479425E" w14:textId="5AF3C93E" w:rsidR="005A1436" w:rsidRDefault="005A1436" w:rsidP="005A1436">
      <w:pPr>
        <w:ind w:firstLine="0"/>
      </w:pPr>
    </w:p>
    <w:p w14:paraId="557C3919" w14:textId="19A74B4D" w:rsidR="005A1436" w:rsidRDefault="005A1436" w:rsidP="005A1436">
      <w:pPr>
        <w:ind w:firstLine="0"/>
      </w:pPr>
    </w:p>
    <w:p w14:paraId="42008CEF" w14:textId="3A001273" w:rsidR="005A1436" w:rsidRDefault="005A1436" w:rsidP="005A1436">
      <w:pPr>
        <w:pStyle w:val="Heading1"/>
      </w:pPr>
      <w:r>
        <w:t>Task 3</w:t>
      </w:r>
    </w:p>
    <w:p w14:paraId="2FD09C2C" w14:textId="43773452" w:rsidR="00587308" w:rsidRPr="00587308" w:rsidRDefault="00587308" w:rsidP="00587308">
      <w:pPr>
        <w:pStyle w:val="Firstparagraph"/>
        <w:rPr>
          <w:b/>
          <w:bCs/>
        </w:rPr>
      </w:pPr>
      <w:r>
        <w:rPr>
          <w:b/>
          <w:bCs/>
        </w:rPr>
        <w:t>Push button to light up led</w:t>
      </w:r>
    </w:p>
    <w:p w14:paraId="13B5FBF3" w14:textId="77777777" w:rsidR="00587308" w:rsidRDefault="00587308" w:rsidP="00587308">
      <w:pPr>
        <w:pStyle w:val="Firstparagraph"/>
        <w:ind w:left="720"/>
      </w:pPr>
      <w:r>
        <w:t xml:space="preserve">int data1 = </w:t>
      </w:r>
      <w:proofErr w:type="gramStart"/>
      <w:r>
        <w:t>0;</w:t>
      </w:r>
      <w:proofErr w:type="gramEnd"/>
    </w:p>
    <w:p w14:paraId="613F8658" w14:textId="79E47BA2" w:rsidR="00587308" w:rsidRDefault="00587308" w:rsidP="00587308">
      <w:pPr>
        <w:pStyle w:val="Firstparagraph"/>
        <w:ind w:left="720"/>
      </w:pPr>
      <w:r>
        <w:t xml:space="preserve">int data2 = </w:t>
      </w:r>
      <w:proofErr w:type="gramStart"/>
      <w:r>
        <w:t>0;</w:t>
      </w:r>
      <w:proofErr w:type="gramEnd"/>
    </w:p>
    <w:p w14:paraId="4D67FBBF" w14:textId="77777777" w:rsidR="00587308" w:rsidRPr="00587308" w:rsidRDefault="00587308" w:rsidP="00587308"/>
    <w:p w14:paraId="5D11B81B" w14:textId="77777777" w:rsidR="00587308" w:rsidRDefault="00587308" w:rsidP="00587308">
      <w:pPr>
        <w:pStyle w:val="Firstparagraph"/>
        <w:ind w:left="720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led_pin</w:t>
      </w:r>
      <w:proofErr w:type="spellEnd"/>
      <w:r>
        <w:t xml:space="preserve"> = </w:t>
      </w:r>
      <w:proofErr w:type="gramStart"/>
      <w:r>
        <w:t>13;</w:t>
      </w:r>
      <w:proofErr w:type="gramEnd"/>
    </w:p>
    <w:p w14:paraId="0BD0D15B" w14:textId="77777777" w:rsidR="00587308" w:rsidRDefault="00587308" w:rsidP="00587308">
      <w:pPr>
        <w:pStyle w:val="Firstparagraph"/>
        <w:ind w:left="720"/>
      </w:pPr>
      <w:proofErr w:type="spellStart"/>
      <w:r>
        <w:t>const</w:t>
      </w:r>
      <w:proofErr w:type="spellEnd"/>
      <w:r>
        <w:t xml:space="preserve"> int btn1_pin = </w:t>
      </w:r>
      <w:proofErr w:type="gramStart"/>
      <w:r>
        <w:t>12;</w:t>
      </w:r>
      <w:proofErr w:type="gramEnd"/>
    </w:p>
    <w:p w14:paraId="64FC58F6" w14:textId="77777777" w:rsidR="00587308" w:rsidRDefault="00587308" w:rsidP="00587308">
      <w:pPr>
        <w:pStyle w:val="Firstparagraph"/>
        <w:ind w:left="720"/>
      </w:pPr>
      <w:proofErr w:type="spellStart"/>
      <w:r>
        <w:t>const</w:t>
      </w:r>
      <w:proofErr w:type="spellEnd"/>
      <w:r>
        <w:t xml:space="preserve"> int btn2_pin = </w:t>
      </w:r>
      <w:proofErr w:type="gramStart"/>
      <w:r>
        <w:t>11;</w:t>
      </w:r>
      <w:proofErr w:type="gramEnd"/>
    </w:p>
    <w:p w14:paraId="3FEDCB74" w14:textId="77777777" w:rsidR="00587308" w:rsidRDefault="00587308" w:rsidP="00587308">
      <w:pPr>
        <w:pStyle w:val="Firstparagraph"/>
        <w:ind w:left="72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20A3052C" w14:textId="77777777" w:rsidR="00587308" w:rsidRDefault="00587308" w:rsidP="00587308">
      <w:pPr>
        <w:pStyle w:val="Firstparagraph"/>
        <w:ind w:left="720"/>
      </w:pPr>
      <w:r>
        <w:t>{</w:t>
      </w:r>
    </w:p>
    <w:p w14:paraId="290A2F45" w14:textId="77777777" w:rsidR="00587308" w:rsidRDefault="00587308" w:rsidP="00587308">
      <w:pPr>
        <w:pStyle w:val="Firstparagraph"/>
        <w:ind w:left="720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OUTPUT);</w:t>
      </w:r>
    </w:p>
    <w:p w14:paraId="06C42C15" w14:textId="77777777" w:rsidR="00587308" w:rsidRDefault="00587308" w:rsidP="00587308">
      <w:pPr>
        <w:pStyle w:val="Firstparagraph"/>
        <w:ind w:left="720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btn1_pin, INPUT);</w:t>
      </w:r>
    </w:p>
    <w:p w14:paraId="2EDBD615" w14:textId="77777777" w:rsidR="00587308" w:rsidRDefault="00587308" w:rsidP="00587308">
      <w:pPr>
        <w:pStyle w:val="Firstparagraph"/>
        <w:ind w:left="720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btn2_pin, INPUT_PULLUP);</w:t>
      </w:r>
    </w:p>
    <w:p w14:paraId="42B09CCD" w14:textId="77777777" w:rsidR="00587308" w:rsidRDefault="00587308" w:rsidP="00587308">
      <w:pPr>
        <w:pStyle w:val="Firstparagraph"/>
        <w:ind w:left="720"/>
      </w:pPr>
      <w:r>
        <w:t>}</w:t>
      </w:r>
    </w:p>
    <w:p w14:paraId="0C7C2EA8" w14:textId="77777777" w:rsidR="00587308" w:rsidRDefault="00587308" w:rsidP="00587308">
      <w:pPr>
        <w:pStyle w:val="Firstparagraph"/>
        <w:ind w:left="72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13168FC4" w14:textId="77777777" w:rsidR="00587308" w:rsidRDefault="00587308" w:rsidP="00587308">
      <w:pPr>
        <w:pStyle w:val="Firstparagraph"/>
        <w:ind w:left="720"/>
      </w:pPr>
      <w:r>
        <w:t>{</w:t>
      </w:r>
    </w:p>
    <w:p w14:paraId="63961689" w14:textId="77777777" w:rsidR="00587308" w:rsidRDefault="00587308" w:rsidP="00587308">
      <w:pPr>
        <w:pStyle w:val="Firstparagraph"/>
        <w:ind w:left="720"/>
      </w:pPr>
      <w:r>
        <w:t xml:space="preserve"> data1= </w:t>
      </w:r>
      <w:proofErr w:type="spellStart"/>
      <w:r>
        <w:t>digitalRead</w:t>
      </w:r>
      <w:proofErr w:type="spellEnd"/>
      <w:r>
        <w:t>(btn1_pin</w:t>
      </w:r>
      <w:proofErr w:type="gramStart"/>
      <w:r>
        <w:t>);</w:t>
      </w:r>
      <w:proofErr w:type="gramEnd"/>
    </w:p>
    <w:p w14:paraId="0FEB78CA" w14:textId="77777777" w:rsidR="00587308" w:rsidRDefault="00587308" w:rsidP="00587308">
      <w:pPr>
        <w:pStyle w:val="Firstparagraph"/>
        <w:ind w:left="720"/>
      </w:pPr>
      <w:r>
        <w:t xml:space="preserve"> data2</w:t>
      </w:r>
      <w:proofErr w:type="gramStart"/>
      <w:r>
        <w:t>= !</w:t>
      </w:r>
      <w:proofErr w:type="spellStart"/>
      <w:r>
        <w:t>digitalRead</w:t>
      </w:r>
      <w:proofErr w:type="spellEnd"/>
      <w:proofErr w:type="gramEnd"/>
      <w:r>
        <w:t>(btn2_pin);</w:t>
      </w:r>
    </w:p>
    <w:p w14:paraId="12B9D912" w14:textId="2931BF01" w:rsidR="00587308" w:rsidRDefault="00587308" w:rsidP="00587308">
      <w:pPr>
        <w:pStyle w:val="Firstparagraph"/>
      </w:pPr>
    </w:p>
    <w:p w14:paraId="7EC9323F" w14:textId="77777777" w:rsidR="00587308" w:rsidRDefault="00587308" w:rsidP="00587308">
      <w:pPr>
        <w:pStyle w:val="Firstparagraph"/>
        <w:ind w:left="720"/>
      </w:pPr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count);</w:t>
      </w:r>
    </w:p>
    <w:p w14:paraId="42A014AF" w14:textId="6FE8332C" w:rsidR="00587308" w:rsidRDefault="00587308" w:rsidP="00587308">
      <w:pPr>
        <w:pStyle w:val="Firstparagraph"/>
        <w:ind w:left="720"/>
      </w:pPr>
      <w:r>
        <w:t xml:space="preserve"> </w:t>
      </w:r>
      <w:proofErr w:type="gramStart"/>
      <w:r>
        <w:t>delay(</w:t>
      </w:r>
      <w:proofErr w:type="gramEnd"/>
      <w:r>
        <w:t>10);</w:t>
      </w:r>
    </w:p>
    <w:p w14:paraId="664FDA2C" w14:textId="4F1F0F45" w:rsidR="00587308" w:rsidRDefault="00587308" w:rsidP="00587308">
      <w:pPr>
        <w:pStyle w:val="Firstparagraph"/>
        <w:ind w:left="720"/>
      </w:pPr>
      <w:r>
        <w:t>}</w:t>
      </w:r>
    </w:p>
    <w:p w14:paraId="7599AFF7" w14:textId="24009822" w:rsidR="00587308" w:rsidRDefault="00587308" w:rsidP="00587308"/>
    <w:p w14:paraId="45D91E80" w14:textId="3573FFA6" w:rsidR="00587308" w:rsidRDefault="00587308" w:rsidP="00587308"/>
    <w:p w14:paraId="3E235367" w14:textId="6C4376EC" w:rsidR="00587308" w:rsidRDefault="00587308" w:rsidP="00587308"/>
    <w:p w14:paraId="73363A23" w14:textId="77777777" w:rsidR="00587308" w:rsidRPr="00587308" w:rsidRDefault="00587308" w:rsidP="00587308"/>
    <w:p w14:paraId="4FF2E55B" w14:textId="02613B0B" w:rsidR="00611B56" w:rsidRDefault="00611B56" w:rsidP="00611B56">
      <w:pPr>
        <w:pStyle w:val="Heading1"/>
      </w:pPr>
      <w:r>
        <w:lastRenderedPageBreak/>
        <w:t>Task 4</w:t>
      </w:r>
    </w:p>
    <w:p w14:paraId="6722BEE1" w14:textId="2990F72E" w:rsidR="00587308" w:rsidRPr="00587308" w:rsidRDefault="00587308" w:rsidP="00587308">
      <w:pPr>
        <w:pStyle w:val="Firstparagraph"/>
        <w:rPr>
          <w:b/>
          <w:bCs/>
        </w:rPr>
      </w:pPr>
      <w:r w:rsidRPr="00587308">
        <w:rPr>
          <w:b/>
          <w:bCs/>
        </w:rPr>
        <w:t>Implement the system and then modify the code so that the LED will stay on (after releasing the button) for the duration that the button was pressed for.</w:t>
      </w:r>
    </w:p>
    <w:p w14:paraId="410A61C6" w14:textId="77777777" w:rsidR="00587308" w:rsidRPr="00587308" w:rsidRDefault="00587308" w:rsidP="00587308"/>
    <w:p w14:paraId="531D9A1B" w14:textId="77777777" w:rsidR="00611B56" w:rsidRDefault="00611B56" w:rsidP="00611B56">
      <w:pPr>
        <w:pStyle w:val="Firstparagraph"/>
        <w:ind w:left="720"/>
      </w:pPr>
      <w:r>
        <w:t xml:space="preserve">int data1 = </w:t>
      </w:r>
      <w:proofErr w:type="gramStart"/>
      <w:r>
        <w:t>0;</w:t>
      </w:r>
      <w:proofErr w:type="gramEnd"/>
    </w:p>
    <w:p w14:paraId="31ADD553" w14:textId="77777777" w:rsidR="00611B56" w:rsidRDefault="00611B56" w:rsidP="00611B56">
      <w:pPr>
        <w:pStyle w:val="Firstparagraph"/>
        <w:ind w:left="720"/>
      </w:pPr>
      <w:r>
        <w:t xml:space="preserve">int data2 = </w:t>
      </w:r>
      <w:proofErr w:type="gramStart"/>
      <w:r>
        <w:t>0;</w:t>
      </w:r>
      <w:proofErr w:type="gramEnd"/>
    </w:p>
    <w:p w14:paraId="74DDB0FC" w14:textId="77777777" w:rsidR="00611B56" w:rsidRDefault="00611B56" w:rsidP="00611B56">
      <w:pPr>
        <w:pStyle w:val="Firstparagraph"/>
        <w:ind w:left="720"/>
      </w:pPr>
      <w:r>
        <w:t>int count=</w:t>
      </w:r>
      <w:proofErr w:type="gramStart"/>
      <w:r>
        <w:t>0;</w:t>
      </w:r>
      <w:proofErr w:type="gramEnd"/>
    </w:p>
    <w:p w14:paraId="77DB9999" w14:textId="77777777" w:rsidR="00611B56" w:rsidRDefault="00611B56" w:rsidP="00611B56">
      <w:pPr>
        <w:pStyle w:val="Firstparagraph"/>
        <w:ind w:left="720"/>
      </w:pPr>
    </w:p>
    <w:p w14:paraId="3EA06BB5" w14:textId="77777777" w:rsidR="00611B56" w:rsidRDefault="00611B56" w:rsidP="00611B56">
      <w:pPr>
        <w:pStyle w:val="Firstparagraph"/>
        <w:ind w:left="720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led_pin</w:t>
      </w:r>
      <w:proofErr w:type="spellEnd"/>
      <w:r>
        <w:t xml:space="preserve"> = </w:t>
      </w:r>
      <w:proofErr w:type="gramStart"/>
      <w:r>
        <w:t>13;</w:t>
      </w:r>
      <w:proofErr w:type="gramEnd"/>
    </w:p>
    <w:p w14:paraId="2B50D29A" w14:textId="77777777" w:rsidR="00611B56" w:rsidRDefault="00611B56" w:rsidP="00611B56">
      <w:pPr>
        <w:pStyle w:val="Firstparagraph"/>
        <w:ind w:left="720"/>
      </w:pPr>
      <w:proofErr w:type="spellStart"/>
      <w:r>
        <w:t>const</w:t>
      </w:r>
      <w:proofErr w:type="spellEnd"/>
      <w:r>
        <w:t xml:space="preserve"> int btn1_pin = </w:t>
      </w:r>
      <w:proofErr w:type="gramStart"/>
      <w:r>
        <w:t>12;</w:t>
      </w:r>
      <w:proofErr w:type="gramEnd"/>
    </w:p>
    <w:p w14:paraId="56AC1B3C" w14:textId="77777777" w:rsidR="00611B56" w:rsidRDefault="00611B56" w:rsidP="00611B56">
      <w:pPr>
        <w:pStyle w:val="Firstparagraph"/>
        <w:ind w:left="720"/>
      </w:pPr>
      <w:proofErr w:type="spellStart"/>
      <w:r>
        <w:t>const</w:t>
      </w:r>
      <w:proofErr w:type="spellEnd"/>
      <w:r>
        <w:t xml:space="preserve"> int btn2_pin = </w:t>
      </w:r>
      <w:proofErr w:type="gramStart"/>
      <w:r>
        <w:t>11;</w:t>
      </w:r>
      <w:proofErr w:type="gramEnd"/>
    </w:p>
    <w:p w14:paraId="239DBCF7" w14:textId="77777777" w:rsidR="00611B56" w:rsidRDefault="00611B56" w:rsidP="00611B56">
      <w:pPr>
        <w:pStyle w:val="Firstparagraph"/>
        <w:ind w:left="72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75672658" w14:textId="77777777" w:rsidR="00611B56" w:rsidRDefault="00611B56" w:rsidP="00611B56">
      <w:pPr>
        <w:pStyle w:val="Firstparagraph"/>
        <w:ind w:left="720"/>
      </w:pPr>
      <w:r>
        <w:t>{</w:t>
      </w:r>
    </w:p>
    <w:p w14:paraId="1136FD46" w14:textId="77777777" w:rsidR="00611B56" w:rsidRDefault="00611B56" w:rsidP="00611B56">
      <w:pPr>
        <w:pStyle w:val="Firstparagraph"/>
        <w:ind w:left="720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OUTPUT);</w:t>
      </w:r>
    </w:p>
    <w:p w14:paraId="059F3149" w14:textId="77777777" w:rsidR="00611B56" w:rsidRDefault="00611B56" w:rsidP="00611B56">
      <w:pPr>
        <w:pStyle w:val="Firstparagraph"/>
        <w:ind w:left="720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btn1_pin, INPUT);</w:t>
      </w:r>
    </w:p>
    <w:p w14:paraId="4732829A" w14:textId="77777777" w:rsidR="00611B56" w:rsidRDefault="00611B56" w:rsidP="00611B56">
      <w:pPr>
        <w:pStyle w:val="Firstparagraph"/>
        <w:ind w:left="720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btn2_pin, INPUT_PULLUP);</w:t>
      </w:r>
    </w:p>
    <w:p w14:paraId="77C939EA" w14:textId="77777777" w:rsidR="00611B56" w:rsidRDefault="00611B56" w:rsidP="00611B56">
      <w:pPr>
        <w:pStyle w:val="Firstparagraph"/>
        <w:ind w:left="720"/>
      </w:pPr>
      <w:r>
        <w:t>}</w:t>
      </w:r>
    </w:p>
    <w:p w14:paraId="7DBFBC64" w14:textId="77777777" w:rsidR="00611B56" w:rsidRDefault="00611B56" w:rsidP="00611B56">
      <w:pPr>
        <w:pStyle w:val="Firstparagraph"/>
        <w:ind w:left="72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3FAB483B" w14:textId="77777777" w:rsidR="00611B56" w:rsidRDefault="00611B56" w:rsidP="00611B56">
      <w:pPr>
        <w:pStyle w:val="Firstparagraph"/>
        <w:ind w:left="720"/>
      </w:pPr>
      <w:r>
        <w:t>{</w:t>
      </w:r>
    </w:p>
    <w:p w14:paraId="28FEDBAC" w14:textId="77777777" w:rsidR="00611B56" w:rsidRDefault="00611B56" w:rsidP="00611B56">
      <w:pPr>
        <w:pStyle w:val="Firstparagraph"/>
        <w:ind w:left="720"/>
      </w:pPr>
      <w:r>
        <w:t xml:space="preserve"> data1= </w:t>
      </w:r>
      <w:proofErr w:type="spellStart"/>
      <w:r>
        <w:t>digitalRead</w:t>
      </w:r>
      <w:proofErr w:type="spellEnd"/>
      <w:r>
        <w:t>(btn1_pin</w:t>
      </w:r>
      <w:proofErr w:type="gramStart"/>
      <w:r>
        <w:t>);</w:t>
      </w:r>
      <w:proofErr w:type="gramEnd"/>
    </w:p>
    <w:p w14:paraId="543E1FF6" w14:textId="77777777" w:rsidR="00611B56" w:rsidRDefault="00611B56" w:rsidP="00611B56">
      <w:pPr>
        <w:pStyle w:val="Firstparagraph"/>
        <w:ind w:left="720"/>
      </w:pPr>
      <w:r>
        <w:t xml:space="preserve"> data2</w:t>
      </w:r>
      <w:proofErr w:type="gramStart"/>
      <w:r>
        <w:t>= !</w:t>
      </w:r>
      <w:proofErr w:type="spellStart"/>
      <w:r>
        <w:t>digitalRead</w:t>
      </w:r>
      <w:proofErr w:type="spellEnd"/>
      <w:proofErr w:type="gramEnd"/>
      <w:r>
        <w:t>(btn2_pin);</w:t>
      </w:r>
    </w:p>
    <w:p w14:paraId="6E5D0F55" w14:textId="77777777" w:rsidR="00611B56" w:rsidRDefault="00611B56" w:rsidP="00611B56">
      <w:pPr>
        <w:pStyle w:val="Firstparagraph"/>
        <w:ind w:left="720"/>
      </w:pPr>
    </w:p>
    <w:p w14:paraId="03223076" w14:textId="77777777" w:rsidR="00611B56" w:rsidRDefault="00611B56" w:rsidP="00611B56">
      <w:pPr>
        <w:pStyle w:val="Firstparagraph"/>
        <w:ind w:left="720"/>
      </w:pPr>
      <w:r>
        <w:t xml:space="preserve"> if(data1|data</w:t>
      </w:r>
      <w:proofErr w:type="gramStart"/>
      <w:r>
        <w:t>2){</w:t>
      </w:r>
      <w:proofErr w:type="gramEnd"/>
    </w:p>
    <w:p w14:paraId="51A9C6A7" w14:textId="77777777" w:rsidR="00611B56" w:rsidRDefault="00611B56" w:rsidP="00611B56">
      <w:pPr>
        <w:pStyle w:val="Firstparagraph"/>
        <w:ind w:left="720"/>
      </w:pPr>
      <w:r>
        <w:t xml:space="preserve">  count+</w:t>
      </w:r>
      <w:proofErr w:type="gramStart"/>
      <w:r>
        <w:t>+;</w:t>
      </w:r>
      <w:proofErr w:type="gramEnd"/>
    </w:p>
    <w:p w14:paraId="7936DFD1" w14:textId="77777777" w:rsidR="00611B56" w:rsidRDefault="00611B56" w:rsidP="00611B56">
      <w:pPr>
        <w:pStyle w:val="Firstparagraph"/>
        <w:ind w:left="720"/>
      </w:pPr>
      <w:r>
        <w:t xml:space="preserve"> }</w:t>
      </w:r>
    </w:p>
    <w:p w14:paraId="49353C07" w14:textId="77777777" w:rsidR="00611B56" w:rsidRDefault="00611B56" w:rsidP="00611B56">
      <w:pPr>
        <w:pStyle w:val="Firstparagraph"/>
        <w:ind w:left="720"/>
      </w:pPr>
      <w:r>
        <w:t xml:space="preserve"> </w:t>
      </w:r>
    </w:p>
    <w:p w14:paraId="1A4CAFFD" w14:textId="77777777" w:rsidR="00611B56" w:rsidRDefault="00611B56" w:rsidP="00611B56">
      <w:pPr>
        <w:pStyle w:val="Firstparagraph"/>
        <w:ind w:left="720"/>
      </w:pPr>
      <w:r>
        <w:t xml:space="preserve">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count);</w:t>
      </w:r>
    </w:p>
    <w:p w14:paraId="0B082F6A" w14:textId="77777777" w:rsidR="00611B56" w:rsidRDefault="00611B56" w:rsidP="00611B56">
      <w:pPr>
        <w:pStyle w:val="Firstparagraph"/>
        <w:ind w:left="720"/>
      </w:pPr>
      <w:r>
        <w:t xml:space="preserve"> if</w:t>
      </w:r>
      <w:proofErr w:type="gramStart"/>
      <w:r>
        <w:t>(!data</w:t>
      </w:r>
      <w:proofErr w:type="gramEnd"/>
      <w:r>
        <w:t>1&amp;!data2&amp;&amp;count&gt;0){</w:t>
      </w:r>
    </w:p>
    <w:p w14:paraId="540FB951" w14:textId="77777777" w:rsidR="00611B56" w:rsidRDefault="00611B56" w:rsidP="00611B56">
      <w:pPr>
        <w:pStyle w:val="Firstparagraph"/>
        <w:ind w:left="720"/>
      </w:pPr>
      <w:r>
        <w:t xml:space="preserve">  count-</w:t>
      </w:r>
      <w:proofErr w:type="gramStart"/>
      <w:r>
        <w:t>-;</w:t>
      </w:r>
      <w:proofErr w:type="gramEnd"/>
    </w:p>
    <w:p w14:paraId="7A454106" w14:textId="77777777" w:rsidR="00611B56" w:rsidRDefault="00611B56" w:rsidP="00611B56">
      <w:pPr>
        <w:pStyle w:val="Firstparagraph"/>
        <w:ind w:left="720"/>
      </w:pPr>
      <w:r>
        <w:t xml:space="preserve"> }</w:t>
      </w:r>
    </w:p>
    <w:p w14:paraId="4DDC72E6" w14:textId="77777777" w:rsidR="00611B56" w:rsidRDefault="00611B56" w:rsidP="00611B56">
      <w:pPr>
        <w:pStyle w:val="Firstparagraph"/>
        <w:ind w:left="720"/>
      </w:pPr>
      <w:r>
        <w:t xml:space="preserve"> </w:t>
      </w:r>
      <w:proofErr w:type="gramStart"/>
      <w:r>
        <w:t>delay(</w:t>
      </w:r>
      <w:proofErr w:type="gramEnd"/>
      <w:r>
        <w:t>10);</w:t>
      </w:r>
    </w:p>
    <w:p w14:paraId="679E2953" w14:textId="1D30B4CD" w:rsidR="00611B56" w:rsidRPr="00611B56" w:rsidRDefault="00611B56" w:rsidP="00611B56">
      <w:pPr>
        <w:pStyle w:val="Firstparagraph"/>
        <w:ind w:left="720"/>
      </w:pPr>
      <w:r>
        <w:t>}</w:t>
      </w:r>
    </w:p>
    <w:p w14:paraId="0CFE1D27" w14:textId="77777777" w:rsidR="005A1436" w:rsidRPr="005A1436" w:rsidRDefault="005A1436" w:rsidP="005A1436">
      <w:pPr>
        <w:pStyle w:val="Firstparagraph"/>
      </w:pPr>
    </w:p>
    <w:p w14:paraId="29B9BF89" w14:textId="77777777" w:rsidR="009E389F" w:rsidRPr="009E389F" w:rsidRDefault="009E389F" w:rsidP="009E389F">
      <w:pPr>
        <w:pStyle w:val="ListParagraph"/>
        <w:ind w:left="1080" w:firstLine="0"/>
        <w:rPr>
          <w:lang w:val="en-AU"/>
        </w:rPr>
      </w:pPr>
    </w:p>
    <w:p w14:paraId="6E7F3A47" w14:textId="39675789" w:rsidR="009E389F" w:rsidRDefault="009E389F">
      <w:pPr>
        <w:rPr>
          <w:lang w:val="en-AU"/>
        </w:rPr>
      </w:pPr>
    </w:p>
    <w:p w14:paraId="4C95E29C" w14:textId="2D234B39" w:rsidR="00587308" w:rsidRDefault="00587308">
      <w:pPr>
        <w:rPr>
          <w:lang w:val="en-AU"/>
        </w:rPr>
      </w:pPr>
    </w:p>
    <w:p w14:paraId="3E09874C" w14:textId="5923495F" w:rsidR="00587308" w:rsidRDefault="00587308" w:rsidP="00587308">
      <w:pPr>
        <w:pStyle w:val="Heading1"/>
        <w:rPr>
          <w:lang w:val="en-AU"/>
        </w:rPr>
      </w:pPr>
      <w:r>
        <w:rPr>
          <w:lang w:val="en-AU"/>
        </w:rPr>
        <w:lastRenderedPageBreak/>
        <w:t>Task 5</w:t>
      </w:r>
    </w:p>
    <w:p w14:paraId="2A678D60" w14:textId="16D490B7" w:rsidR="00587308" w:rsidRPr="003C3786" w:rsidRDefault="00587308" w:rsidP="00587308">
      <w:pPr>
        <w:pStyle w:val="Firstparagraph"/>
        <w:numPr>
          <w:ilvl w:val="0"/>
          <w:numId w:val="18"/>
        </w:numPr>
        <w:rPr>
          <w:b/>
          <w:bCs/>
        </w:rPr>
      </w:pPr>
      <w:r w:rsidRPr="003C3786">
        <w:rPr>
          <w:b/>
          <w:bCs/>
        </w:rPr>
        <w:t>What is the difference between INPUT and INPUT_</w:t>
      </w:r>
      <w:proofErr w:type="gramStart"/>
      <w:r w:rsidRPr="003C3786">
        <w:rPr>
          <w:b/>
          <w:bCs/>
        </w:rPr>
        <w:t>PULLUP ?</w:t>
      </w:r>
      <w:proofErr w:type="gramEnd"/>
      <w:r w:rsidRPr="003C3786">
        <w:rPr>
          <w:b/>
          <w:bCs/>
        </w:rPr>
        <w:t xml:space="preserve"> </w:t>
      </w:r>
    </w:p>
    <w:p w14:paraId="4F65FE2B" w14:textId="52F7D961" w:rsidR="00587308" w:rsidRPr="00587308" w:rsidRDefault="003C3786" w:rsidP="00587308">
      <w:pPr>
        <w:pStyle w:val="ListParagraph"/>
        <w:ind w:firstLine="0"/>
      </w:pPr>
      <w:r>
        <w:t xml:space="preserve">INPUT_PULLUP </w:t>
      </w:r>
      <w:r w:rsidR="001973FB">
        <w:t>connects an internal resistor to the output</w:t>
      </w:r>
    </w:p>
    <w:p w14:paraId="6C0BF0D0" w14:textId="77777777" w:rsidR="00587308" w:rsidRDefault="00587308" w:rsidP="00587308">
      <w:pPr>
        <w:pStyle w:val="Firstparagraph"/>
      </w:pPr>
    </w:p>
    <w:p w14:paraId="39C29C67" w14:textId="0CC028AE" w:rsidR="00587308" w:rsidRPr="003C3786" w:rsidRDefault="00587308" w:rsidP="00587308">
      <w:pPr>
        <w:pStyle w:val="Firstparagraph"/>
        <w:numPr>
          <w:ilvl w:val="0"/>
          <w:numId w:val="18"/>
        </w:numPr>
        <w:rPr>
          <w:b/>
          <w:bCs/>
        </w:rPr>
      </w:pPr>
      <w:r w:rsidRPr="003C3786">
        <w:rPr>
          <w:b/>
          <w:bCs/>
        </w:rPr>
        <w:t>List 4 logical operators can be used in C/C++?</w:t>
      </w:r>
    </w:p>
    <w:p w14:paraId="6F117B9D" w14:textId="7811718B" w:rsidR="00587308" w:rsidRDefault="001973FB" w:rsidP="001973FB">
      <w:pPr>
        <w:ind w:left="720" w:firstLine="0"/>
      </w:pPr>
      <w:r>
        <w:t>&amp;&amp;, ||, !</w:t>
      </w:r>
    </w:p>
    <w:p w14:paraId="3B4877E6" w14:textId="0CBE6194" w:rsidR="00587308" w:rsidRPr="003C3786" w:rsidRDefault="00587308" w:rsidP="00587308">
      <w:pPr>
        <w:pStyle w:val="ListParagraph"/>
        <w:numPr>
          <w:ilvl w:val="0"/>
          <w:numId w:val="18"/>
        </w:numPr>
        <w:rPr>
          <w:b/>
          <w:bCs/>
        </w:rPr>
      </w:pPr>
      <w:r w:rsidRPr="003C3786">
        <w:rPr>
          <w:b/>
          <w:bCs/>
        </w:rPr>
        <w:t>What is the data size and range of values int, double, bool, and long can take?</w:t>
      </w:r>
    </w:p>
    <w:p w14:paraId="400E13E8" w14:textId="17F1AFE4" w:rsidR="00587308" w:rsidRDefault="001973FB" w:rsidP="00587308">
      <w:pPr>
        <w:pStyle w:val="ListParagraph"/>
      </w:pPr>
      <w:r>
        <w:t>int</w:t>
      </w:r>
      <w:r>
        <w:tab/>
      </w:r>
      <w:r>
        <w:tab/>
        <w:t xml:space="preserve">: </w:t>
      </w:r>
      <w:r w:rsidR="00327DAB">
        <w:t>16 bits</w:t>
      </w:r>
    </w:p>
    <w:p w14:paraId="2741E7F6" w14:textId="1EEC0A02" w:rsidR="001973FB" w:rsidRDefault="001973FB" w:rsidP="00587308">
      <w:pPr>
        <w:pStyle w:val="ListParagraph"/>
      </w:pPr>
      <w:r>
        <w:t>double</w:t>
      </w:r>
      <w:r>
        <w:tab/>
        <w:t xml:space="preserve">: </w:t>
      </w:r>
      <w:r w:rsidR="00327DAB">
        <w:t>64 bits</w:t>
      </w:r>
    </w:p>
    <w:p w14:paraId="3220ED34" w14:textId="666719E9" w:rsidR="001973FB" w:rsidRDefault="001973FB" w:rsidP="00587308">
      <w:pPr>
        <w:pStyle w:val="ListParagraph"/>
      </w:pPr>
      <w:r>
        <w:t>bool</w:t>
      </w:r>
      <w:r>
        <w:tab/>
        <w:t xml:space="preserve">: </w:t>
      </w:r>
      <w:r w:rsidR="00327DAB">
        <w:t>8 bits</w:t>
      </w:r>
    </w:p>
    <w:p w14:paraId="2E6D75C2" w14:textId="6A143EF2" w:rsidR="001973FB" w:rsidRDefault="001973FB" w:rsidP="00587308">
      <w:pPr>
        <w:pStyle w:val="ListParagraph"/>
      </w:pPr>
      <w:r>
        <w:t xml:space="preserve">long </w:t>
      </w:r>
      <w:r>
        <w:tab/>
        <w:t xml:space="preserve">: </w:t>
      </w:r>
      <w:r w:rsidR="00327DAB">
        <w:t>32 bits</w:t>
      </w:r>
    </w:p>
    <w:p w14:paraId="1B9DB891" w14:textId="50FDE7ED" w:rsidR="00587308" w:rsidRDefault="003C3786" w:rsidP="003C3786">
      <w:pPr>
        <w:pStyle w:val="Heading1"/>
      </w:pPr>
      <w:r>
        <w:t>Task 6</w:t>
      </w:r>
    </w:p>
    <w:p w14:paraId="37B74258" w14:textId="295B2528" w:rsidR="003C3786" w:rsidRPr="003C3786" w:rsidRDefault="003C3786" w:rsidP="003C3786">
      <w:pPr>
        <w:pStyle w:val="Firstparagraph"/>
        <w:rPr>
          <w:b/>
          <w:bCs/>
        </w:rPr>
      </w:pPr>
      <w:r w:rsidRPr="003C3786">
        <w:rPr>
          <w:b/>
          <w:bCs/>
        </w:rPr>
        <w:t xml:space="preserve">Implement the following design using the code and schematic using a 1K potentiometer. Then modify the code so that the LED is brightest in the middle and a linear mapping to off at the far left and right of the potentiometer. Hint: the </w:t>
      </w:r>
      <w:proofErr w:type="gramStart"/>
      <w:r w:rsidRPr="003C3786">
        <w:rPr>
          <w:b/>
          <w:bCs/>
        </w:rPr>
        <w:t>abs(</w:t>
      </w:r>
      <w:proofErr w:type="gramEnd"/>
      <w:r w:rsidRPr="003C3786">
        <w:rPr>
          <w:b/>
          <w:bCs/>
        </w:rPr>
        <w:t>) function may be helpful.</w:t>
      </w:r>
    </w:p>
    <w:p w14:paraId="28AD2807" w14:textId="77777777" w:rsidR="003C3786" w:rsidRPr="003C3786" w:rsidRDefault="003C3786" w:rsidP="003C3786"/>
    <w:p w14:paraId="5573F39E" w14:textId="77777777" w:rsidR="003C3786" w:rsidRDefault="003C3786" w:rsidP="003C3786">
      <w:pPr>
        <w:pStyle w:val="Firstparagraph"/>
        <w:ind w:left="720"/>
      </w:pPr>
      <w:r>
        <w:t xml:space="preserve">int </w:t>
      </w:r>
      <w:proofErr w:type="spellStart"/>
      <w:r>
        <w:t>data_in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C55E760" w14:textId="77777777" w:rsidR="003C3786" w:rsidRDefault="003C3786" w:rsidP="003C3786">
      <w:pPr>
        <w:pStyle w:val="Firstparagraph"/>
        <w:ind w:left="720"/>
      </w:pPr>
      <w:r>
        <w:t xml:space="preserve">int </w:t>
      </w:r>
      <w:proofErr w:type="spellStart"/>
      <w:r>
        <w:t>data_out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69A307B" w14:textId="77777777" w:rsidR="003C3786" w:rsidRDefault="003C3786" w:rsidP="003C3786">
      <w:pPr>
        <w:pStyle w:val="Firstparagraph"/>
        <w:ind w:left="720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led_pin</w:t>
      </w:r>
      <w:proofErr w:type="spellEnd"/>
      <w:r>
        <w:t xml:space="preserve"> = </w:t>
      </w:r>
      <w:proofErr w:type="gramStart"/>
      <w:r>
        <w:t>11;</w:t>
      </w:r>
      <w:proofErr w:type="gramEnd"/>
    </w:p>
    <w:p w14:paraId="4442BA05" w14:textId="77777777" w:rsidR="003C3786" w:rsidRDefault="003C3786" w:rsidP="003C3786">
      <w:pPr>
        <w:pStyle w:val="Firstparagraph"/>
        <w:ind w:left="720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pot_pin</w:t>
      </w:r>
      <w:proofErr w:type="spellEnd"/>
      <w:r>
        <w:t xml:space="preserve"> = </w:t>
      </w:r>
      <w:proofErr w:type="gramStart"/>
      <w:r>
        <w:t>A0;</w:t>
      </w:r>
      <w:proofErr w:type="gramEnd"/>
    </w:p>
    <w:p w14:paraId="4EE73BC4" w14:textId="77777777" w:rsidR="003C3786" w:rsidRDefault="003C3786" w:rsidP="003C3786">
      <w:pPr>
        <w:pStyle w:val="Firstparagraph"/>
        <w:ind w:left="72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17ECA1E7" w14:textId="77777777" w:rsidR="003C3786" w:rsidRDefault="003C3786" w:rsidP="003C3786">
      <w:pPr>
        <w:pStyle w:val="Firstparagraph"/>
        <w:ind w:left="720"/>
      </w:pPr>
      <w:r>
        <w:t>{</w:t>
      </w:r>
    </w:p>
    <w:p w14:paraId="6C0BCA45" w14:textId="77777777" w:rsidR="003C3786" w:rsidRDefault="003C3786" w:rsidP="003C3786">
      <w:pPr>
        <w:pStyle w:val="Firstparagraph"/>
        <w:ind w:left="720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OUTPUT);</w:t>
      </w:r>
    </w:p>
    <w:p w14:paraId="1B5BB17B" w14:textId="77777777" w:rsidR="003C3786" w:rsidRDefault="003C3786" w:rsidP="003C3786">
      <w:pPr>
        <w:pStyle w:val="Firstparagraph"/>
        <w:ind w:left="720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pot_pin</w:t>
      </w:r>
      <w:proofErr w:type="spellEnd"/>
      <w:r>
        <w:t>, INPUT);</w:t>
      </w:r>
    </w:p>
    <w:p w14:paraId="27B46B44" w14:textId="77777777" w:rsidR="003C3786" w:rsidRDefault="003C3786" w:rsidP="003C3786">
      <w:pPr>
        <w:pStyle w:val="Firstparagraph"/>
        <w:ind w:left="720"/>
      </w:pPr>
      <w:r>
        <w:t>}</w:t>
      </w:r>
    </w:p>
    <w:p w14:paraId="4F83D04A" w14:textId="77777777" w:rsidR="003C3786" w:rsidRDefault="003C3786" w:rsidP="003C3786">
      <w:pPr>
        <w:pStyle w:val="Firstparagraph"/>
        <w:ind w:left="72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0EDA96C1" w14:textId="77777777" w:rsidR="003C3786" w:rsidRDefault="003C3786" w:rsidP="003C3786">
      <w:pPr>
        <w:pStyle w:val="Firstparagraph"/>
        <w:ind w:left="720"/>
      </w:pPr>
      <w:r>
        <w:t>{</w:t>
      </w:r>
    </w:p>
    <w:p w14:paraId="72D624DB" w14:textId="77777777" w:rsidR="003C3786" w:rsidRDefault="003C3786" w:rsidP="003C3786">
      <w:pPr>
        <w:pStyle w:val="Firstparagraph"/>
        <w:ind w:left="720"/>
      </w:pPr>
      <w:r>
        <w:t xml:space="preserve"> </w:t>
      </w:r>
      <w:proofErr w:type="spellStart"/>
      <w:r>
        <w:t>data_in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pot_pin</w:t>
      </w:r>
      <w:proofErr w:type="spellEnd"/>
      <w:proofErr w:type="gramStart"/>
      <w:r>
        <w:t>);</w:t>
      </w:r>
      <w:proofErr w:type="gramEnd"/>
    </w:p>
    <w:p w14:paraId="1C50CEFC" w14:textId="77777777" w:rsidR="003C3786" w:rsidRDefault="003C3786" w:rsidP="003C3786">
      <w:pPr>
        <w:pStyle w:val="Firstparagraph"/>
        <w:ind w:left="720"/>
      </w:pPr>
      <w:r>
        <w:t xml:space="preserve"> </w:t>
      </w:r>
      <w:proofErr w:type="spellStart"/>
      <w:r>
        <w:t>data_out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data_in</w:t>
      </w:r>
      <w:proofErr w:type="spellEnd"/>
      <w:r>
        <w:t>, 0, 1023, -255, 255);</w:t>
      </w:r>
    </w:p>
    <w:p w14:paraId="632162E6" w14:textId="77777777" w:rsidR="003C3786" w:rsidRDefault="003C3786" w:rsidP="003C3786">
      <w:pPr>
        <w:pStyle w:val="Firstparagraph"/>
        <w:ind w:left="720"/>
      </w:pP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255-abs(</w:t>
      </w:r>
      <w:proofErr w:type="spellStart"/>
      <w:r>
        <w:t>data_out</w:t>
      </w:r>
      <w:proofErr w:type="spellEnd"/>
      <w:r>
        <w:t>));</w:t>
      </w:r>
    </w:p>
    <w:p w14:paraId="12DC0B17" w14:textId="77777777" w:rsidR="003C3786" w:rsidRDefault="003C3786" w:rsidP="003C3786">
      <w:pPr>
        <w:pStyle w:val="Firstparagraph"/>
        <w:ind w:left="720"/>
      </w:pPr>
      <w:r>
        <w:t xml:space="preserve"> </w:t>
      </w:r>
      <w:proofErr w:type="gramStart"/>
      <w:r>
        <w:t>delay(</w:t>
      </w:r>
      <w:proofErr w:type="gramEnd"/>
      <w:r>
        <w:t>10);</w:t>
      </w:r>
    </w:p>
    <w:p w14:paraId="3C134595" w14:textId="1EA23CA9" w:rsidR="003C3786" w:rsidRDefault="003C3786" w:rsidP="003C3786">
      <w:pPr>
        <w:pStyle w:val="Firstparagraph"/>
        <w:ind w:left="720"/>
      </w:pPr>
      <w:r>
        <w:t>}</w:t>
      </w:r>
    </w:p>
    <w:p w14:paraId="0E243401" w14:textId="15E56CBD" w:rsidR="003C3786" w:rsidRDefault="003C3786" w:rsidP="003C3786"/>
    <w:p w14:paraId="1D893A1F" w14:textId="77777777" w:rsidR="003C3786" w:rsidRDefault="003C3786" w:rsidP="003C3786"/>
    <w:p w14:paraId="78A509DA" w14:textId="474D438C" w:rsidR="003C3786" w:rsidRDefault="003C3786" w:rsidP="003C3786">
      <w:pPr>
        <w:pStyle w:val="Heading1"/>
      </w:pPr>
      <w:r>
        <w:lastRenderedPageBreak/>
        <w:t>Task 7</w:t>
      </w:r>
    </w:p>
    <w:p w14:paraId="13596BE0" w14:textId="75FB21EB" w:rsidR="003C3786" w:rsidRPr="003C3786" w:rsidRDefault="003C3786" w:rsidP="003C3786">
      <w:pPr>
        <w:pStyle w:val="Firstparagraph"/>
        <w:numPr>
          <w:ilvl w:val="0"/>
          <w:numId w:val="19"/>
        </w:numPr>
        <w:rPr>
          <w:b/>
          <w:bCs/>
        </w:rPr>
      </w:pPr>
      <w:r w:rsidRPr="003C3786">
        <w:rPr>
          <w:b/>
          <w:bCs/>
        </w:rPr>
        <w:t>How many bits is the Arduin</w:t>
      </w:r>
      <w:r w:rsidRPr="003C3786">
        <w:rPr>
          <w:b/>
          <w:bCs/>
        </w:rPr>
        <w:t>o</w:t>
      </w:r>
      <w:r w:rsidRPr="003C3786">
        <w:rPr>
          <w:b/>
          <w:bCs/>
        </w:rPr>
        <w:t xml:space="preserve"> Uno’s ADC? </w:t>
      </w:r>
    </w:p>
    <w:p w14:paraId="6B7A5896" w14:textId="049187E5" w:rsidR="003C3786" w:rsidRPr="003C3786" w:rsidRDefault="003C3786" w:rsidP="003C3786">
      <w:pPr>
        <w:pStyle w:val="ListParagraph"/>
        <w:ind w:firstLine="0"/>
      </w:pPr>
      <w:r w:rsidRPr="003C3786">
        <w:t xml:space="preserve">The ADC on the Arduino is a </w:t>
      </w:r>
      <w:r w:rsidRPr="003C3786">
        <w:rPr>
          <w:b/>
          <w:bCs/>
          <w:u w:val="single"/>
        </w:rPr>
        <w:t>10-bit</w:t>
      </w:r>
      <w:r w:rsidRPr="003C3786">
        <w:t xml:space="preserve"> ADC meaning it </w:t>
      </w:r>
      <w:proofErr w:type="gramStart"/>
      <w:r w:rsidRPr="003C3786">
        <w:t>has the ability to</w:t>
      </w:r>
      <w:proofErr w:type="gramEnd"/>
      <w:r w:rsidRPr="003C3786">
        <w:t xml:space="preserve"> detect 1,024 (2^10) discrete analog levels.</w:t>
      </w:r>
    </w:p>
    <w:p w14:paraId="660E33EC" w14:textId="7FA93BCC" w:rsidR="003C3786" w:rsidRPr="003C3786" w:rsidRDefault="003C3786" w:rsidP="003C3786">
      <w:pPr>
        <w:pStyle w:val="Firstparagraph"/>
        <w:numPr>
          <w:ilvl w:val="0"/>
          <w:numId w:val="19"/>
        </w:numPr>
        <w:rPr>
          <w:b/>
          <w:bCs/>
        </w:rPr>
      </w:pPr>
      <w:r w:rsidRPr="003C3786">
        <w:rPr>
          <w:b/>
          <w:bCs/>
        </w:rPr>
        <w:t xml:space="preserve">What frequency is the PWM output on the Arduino Uno? </w:t>
      </w:r>
    </w:p>
    <w:p w14:paraId="69F8A053" w14:textId="42896381" w:rsidR="003C3786" w:rsidRDefault="003C3786" w:rsidP="003C3786">
      <w:pPr>
        <w:pStyle w:val="ListParagraph"/>
      </w:pPr>
      <w:r>
        <w:t xml:space="preserve">490 Hz, pins 5 and </w:t>
      </w:r>
      <w:proofErr w:type="gramStart"/>
      <w:r>
        <w:t>6 :</w:t>
      </w:r>
      <w:proofErr w:type="gramEnd"/>
      <w:r>
        <w:t xml:space="preserve"> 980Hz</w:t>
      </w:r>
    </w:p>
    <w:p w14:paraId="6B964A31" w14:textId="77777777" w:rsidR="003C3786" w:rsidRPr="003C3786" w:rsidRDefault="003C3786" w:rsidP="003C3786">
      <w:pPr>
        <w:pStyle w:val="ListParagraph"/>
        <w:ind w:firstLine="0"/>
      </w:pPr>
    </w:p>
    <w:p w14:paraId="7A252E51" w14:textId="2A2B2EC0" w:rsidR="003C3786" w:rsidRPr="003C3786" w:rsidRDefault="003C3786" w:rsidP="003C3786">
      <w:pPr>
        <w:pStyle w:val="Firstparagraph"/>
        <w:numPr>
          <w:ilvl w:val="0"/>
          <w:numId w:val="19"/>
        </w:numPr>
        <w:rPr>
          <w:b/>
          <w:bCs/>
        </w:rPr>
      </w:pPr>
      <w:r w:rsidRPr="003C3786">
        <w:rPr>
          <w:b/>
          <w:bCs/>
        </w:rPr>
        <w:t>How does the map function work?</w:t>
      </w:r>
    </w:p>
    <w:p w14:paraId="39C63263" w14:textId="0FA7260E" w:rsidR="00587308" w:rsidRPr="003C3786" w:rsidRDefault="003C3786" w:rsidP="003C3786">
      <w:pPr>
        <w:ind w:left="720" w:firstLine="0"/>
      </w:pPr>
      <w:r w:rsidRPr="003C3786">
        <w:t xml:space="preserve">Re-maps a number from one range to another. That is, a value of </w:t>
      </w:r>
      <w:proofErr w:type="spellStart"/>
      <w:r w:rsidRPr="003C3786">
        <w:t>fromLow</w:t>
      </w:r>
      <w:proofErr w:type="spellEnd"/>
      <w:r w:rsidRPr="003C3786">
        <w:t xml:space="preserve"> would get mapped to </w:t>
      </w:r>
      <w:proofErr w:type="spellStart"/>
      <w:r w:rsidRPr="003C3786">
        <w:t>toLow</w:t>
      </w:r>
      <w:proofErr w:type="spellEnd"/>
      <w:r w:rsidRPr="003C3786">
        <w:t xml:space="preserve">, a value of </w:t>
      </w:r>
      <w:proofErr w:type="spellStart"/>
      <w:r w:rsidRPr="003C3786">
        <w:t>fromHigh</w:t>
      </w:r>
      <w:proofErr w:type="spellEnd"/>
      <w:r w:rsidRPr="003C3786">
        <w:t xml:space="preserve"> to </w:t>
      </w:r>
      <w:proofErr w:type="spellStart"/>
      <w:r w:rsidRPr="003C3786">
        <w:t>toHigh</w:t>
      </w:r>
      <w:proofErr w:type="spellEnd"/>
      <w:r w:rsidRPr="003C3786">
        <w:t>, values in-between to values in-between, etc.</w:t>
      </w:r>
      <w:r>
        <w:t xml:space="preserve"> </w:t>
      </w:r>
      <w:r>
        <w:rPr>
          <w:b/>
          <w:bCs/>
        </w:rPr>
        <w:t>LINEAR MAPPING</w:t>
      </w:r>
    </w:p>
    <w:p w14:paraId="170775C5" w14:textId="3CFF238F" w:rsidR="003C3786" w:rsidRDefault="003C3786" w:rsidP="003C3786">
      <w:pPr>
        <w:ind w:left="720" w:firstLine="0"/>
        <w:rPr>
          <w:rFonts w:ascii="Courier New" w:hAnsi="Courier New" w:cs="Courier New"/>
          <w:color w:val="000000"/>
          <w:spacing w:val="2"/>
          <w:szCs w:val="21"/>
          <w:shd w:val="clear" w:color="auto" w:fill="F7F9F9"/>
        </w:rPr>
      </w:pPr>
      <w:proofErr w:type="gramStart"/>
      <w:r>
        <w:rPr>
          <w:rFonts w:ascii="Courier New" w:hAnsi="Courier New" w:cs="Courier New"/>
          <w:color w:val="000000"/>
          <w:spacing w:val="2"/>
          <w:szCs w:val="21"/>
          <w:shd w:val="clear" w:color="auto" w:fill="F7F9F9"/>
        </w:rPr>
        <w:t>map(</w:t>
      </w:r>
      <w:proofErr w:type="gramEnd"/>
      <w:r>
        <w:rPr>
          <w:rFonts w:ascii="Courier New" w:hAnsi="Courier New" w:cs="Courier New"/>
          <w:color w:val="000000"/>
          <w:spacing w:val="2"/>
          <w:szCs w:val="21"/>
          <w:shd w:val="clear" w:color="auto" w:fill="F7F9F9"/>
        </w:rPr>
        <w:t xml:space="preserve">value, </w:t>
      </w:r>
      <w:proofErr w:type="spellStart"/>
      <w:r>
        <w:rPr>
          <w:rFonts w:ascii="Courier New" w:hAnsi="Courier New" w:cs="Courier New"/>
          <w:color w:val="000000"/>
          <w:spacing w:val="2"/>
          <w:szCs w:val="21"/>
          <w:shd w:val="clear" w:color="auto" w:fill="F7F9F9"/>
        </w:rPr>
        <w:t>fromLow</w:t>
      </w:r>
      <w:proofErr w:type="spellEnd"/>
      <w:r>
        <w:rPr>
          <w:rFonts w:ascii="Courier New" w:hAnsi="Courier New" w:cs="Courier New"/>
          <w:color w:val="000000"/>
          <w:spacing w:val="2"/>
          <w:szCs w:val="21"/>
          <w:shd w:val="clear" w:color="auto" w:fill="F7F9F9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pacing w:val="2"/>
          <w:szCs w:val="21"/>
          <w:shd w:val="clear" w:color="auto" w:fill="F7F9F9"/>
        </w:rPr>
        <w:t>fromHigh</w:t>
      </w:r>
      <w:proofErr w:type="spellEnd"/>
      <w:r>
        <w:rPr>
          <w:rFonts w:ascii="Courier New" w:hAnsi="Courier New" w:cs="Courier New"/>
          <w:color w:val="000000"/>
          <w:spacing w:val="2"/>
          <w:szCs w:val="21"/>
          <w:shd w:val="clear" w:color="auto" w:fill="F7F9F9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pacing w:val="2"/>
          <w:szCs w:val="21"/>
          <w:shd w:val="clear" w:color="auto" w:fill="F7F9F9"/>
        </w:rPr>
        <w:t>toLow</w:t>
      </w:r>
      <w:proofErr w:type="spellEnd"/>
      <w:r>
        <w:rPr>
          <w:rFonts w:ascii="Courier New" w:hAnsi="Courier New" w:cs="Courier New"/>
          <w:color w:val="000000"/>
          <w:spacing w:val="2"/>
          <w:szCs w:val="21"/>
          <w:shd w:val="clear" w:color="auto" w:fill="F7F9F9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pacing w:val="2"/>
          <w:szCs w:val="21"/>
          <w:shd w:val="clear" w:color="auto" w:fill="F7F9F9"/>
        </w:rPr>
        <w:t>toHigh</w:t>
      </w:r>
      <w:proofErr w:type="spellEnd"/>
      <w:r>
        <w:rPr>
          <w:rFonts w:ascii="Courier New" w:hAnsi="Courier New" w:cs="Courier New"/>
          <w:color w:val="000000"/>
          <w:spacing w:val="2"/>
          <w:szCs w:val="21"/>
          <w:shd w:val="clear" w:color="auto" w:fill="F7F9F9"/>
        </w:rPr>
        <w:t>)</w:t>
      </w:r>
    </w:p>
    <w:p w14:paraId="23040742" w14:textId="6003C0D8" w:rsidR="003C3786" w:rsidRDefault="001973FB" w:rsidP="001973FB">
      <w:pPr>
        <w:pStyle w:val="Heading1"/>
      </w:pPr>
      <w:r>
        <w:t>Task 8</w:t>
      </w:r>
    </w:p>
    <w:p w14:paraId="7F46D875" w14:textId="77777777" w:rsidR="00AE4817" w:rsidRDefault="00AE4817" w:rsidP="00AE4817">
      <w:pPr>
        <w:pStyle w:val="Firstparagraph"/>
        <w:ind w:left="720"/>
      </w:pPr>
      <w:r>
        <w:t xml:space="preserve">int </w:t>
      </w:r>
      <w:proofErr w:type="spellStart"/>
      <w:r>
        <w:t>data_in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5BEAFD68" w14:textId="77777777" w:rsidR="00AE4817" w:rsidRDefault="00AE4817" w:rsidP="00AE4817">
      <w:pPr>
        <w:pStyle w:val="Firstparagraph"/>
        <w:ind w:left="720"/>
      </w:pPr>
      <w:r>
        <w:t xml:space="preserve">int </w:t>
      </w:r>
      <w:proofErr w:type="spellStart"/>
      <w:r>
        <w:t>data_out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1087730" w14:textId="77777777" w:rsidR="00AE4817" w:rsidRDefault="00AE4817" w:rsidP="00AE4817">
      <w:pPr>
        <w:pStyle w:val="Firstparagraph"/>
        <w:ind w:left="720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led_pin</w:t>
      </w:r>
      <w:proofErr w:type="spellEnd"/>
      <w:r>
        <w:t xml:space="preserve"> = </w:t>
      </w:r>
      <w:proofErr w:type="gramStart"/>
      <w:r>
        <w:t>13;</w:t>
      </w:r>
      <w:proofErr w:type="gramEnd"/>
    </w:p>
    <w:p w14:paraId="1CD168AC" w14:textId="77777777" w:rsidR="00AE4817" w:rsidRDefault="00AE4817" w:rsidP="00AE4817">
      <w:pPr>
        <w:pStyle w:val="Firstparagraph"/>
        <w:ind w:left="720"/>
      </w:pPr>
      <w:proofErr w:type="spellStart"/>
      <w:r>
        <w:t>const</w:t>
      </w:r>
      <w:proofErr w:type="spellEnd"/>
      <w:r>
        <w:t xml:space="preserve"> int </w:t>
      </w:r>
      <w:proofErr w:type="spellStart"/>
      <w:r>
        <w:t>pot_pin</w:t>
      </w:r>
      <w:proofErr w:type="spellEnd"/>
      <w:r>
        <w:t xml:space="preserve"> = </w:t>
      </w:r>
      <w:proofErr w:type="gramStart"/>
      <w:r>
        <w:t>A0;</w:t>
      </w:r>
      <w:proofErr w:type="gramEnd"/>
    </w:p>
    <w:p w14:paraId="28A9481B" w14:textId="77777777" w:rsidR="00AE4817" w:rsidRDefault="00AE4817" w:rsidP="00AE4817">
      <w:pPr>
        <w:pStyle w:val="Firstparagraph"/>
        <w:ind w:left="720"/>
      </w:pPr>
      <w:r>
        <w:t xml:space="preserve">void </w:t>
      </w:r>
      <w:proofErr w:type="gramStart"/>
      <w:r>
        <w:t>setup(</w:t>
      </w:r>
      <w:proofErr w:type="gramEnd"/>
      <w:r>
        <w:t>)</w:t>
      </w:r>
    </w:p>
    <w:p w14:paraId="01400170" w14:textId="77777777" w:rsidR="00AE4817" w:rsidRDefault="00AE4817" w:rsidP="00AE4817">
      <w:pPr>
        <w:pStyle w:val="Firstparagraph"/>
        <w:ind w:left="720"/>
      </w:pPr>
      <w:r>
        <w:t>{</w:t>
      </w:r>
    </w:p>
    <w:p w14:paraId="0F83E00F" w14:textId="77777777" w:rsidR="00AE4817" w:rsidRDefault="00AE4817" w:rsidP="00AE4817">
      <w:pPr>
        <w:pStyle w:val="Firstparagraph"/>
        <w:ind w:left="720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OUTPUT);</w:t>
      </w:r>
    </w:p>
    <w:p w14:paraId="51376608" w14:textId="77777777" w:rsidR="00AE4817" w:rsidRDefault="00AE4817" w:rsidP="00AE4817">
      <w:pPr>
        <w:pStyle w:val="Firstparagraph"/>
        <w:ind w:left="720"/>
      </w:pPr>
      <w:r>
        <w:t xml:space="preserve">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pot_pin</w:t>
      </w:r>
      <w:proofErr w:type="spellEnd"/>
      <w:r>
        <w:t>, INPUT);</w:t>
      </w:r>
    </w:p>
    <w:p w14:paraId="55522A4B" w14:textId="77777777" w:rsidR="00AE4817" w:rsidRDefault="00AE4817" w:rsidP="00AE4817">
      <w:pPr>
        <w:pStyle w:val="Firstparagraph"/>
        <w:ind w:left="720"/>
      </w:pPr>
      <w:r>
        <w:t xml:space="preserve"> </w:t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4C2D5843" w14:textId="77777777" w:rsidR="00AE4817" w:rsidRDefault="00AE4817" w:rsidP="00AE4817">
      <w:pPr>
        <w:pStyle w:val="Firstparagraph"/>
        <w:ind w:left="720"/>
      </w:pPr>
      <w:r>
        <w:t>}</w:t>
      </w:r>
    </w:p>
    <w:p w14:paraId="029FD417" w14:textId="77777777" w:rsidR="00AE4817" w:rsidRDefault="00AE4817" w:rsidP="00AE4817">
      <w:pPr>
        <w:pStyle w:val="Firstparagraph"/>
        <w:ind w:left="720"/>
      </w:pPr>
      <w:r>
        <w:t xml:space="preserve">void </w:t>
      </w:r>
      <w:proofErr w:type="gramStart"/>
      <w:r>
        <w:t>loop(</w:t>
      </w:r>
      <w:proofErr w:type="gramEnd"/>
      <w:r>
        <w:t>)</w:t>
      </w:r>
    </w:p>
    <w:p w14:paraId="4898305A" w14:textId="77777777" w:rsidR="00AE4817" w:rsidRDefault="00AE4817" w:rsidP="00AE4817">
      <w:pPr>
        <w:pStyle w:val="Firstparagraph"/>
        <w:ind w:left="720"/>
      </w:pPr>
      <w:r>
        <w:t>{</w:t>
      </w:r>
    </w:p>
    <w:p w14:paraId="1183B6CE" w14:textId="77777777" w:rsidR="00AE4817" w:rsidRDefault="00AE4817" w:rsidP="00AE4817">
      <w:pPr>
        <w:pStyle w:val="Firstparagraph"/>
        <w:ind w:left="720"/>
      </w:pPr>
      <w:r>
        <w:t xml:space="preserve"> </w:t>
      </w:r>
      <w:proofErr w:type="spellStart"/>
      <w:r>
        <w:t>data_in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</w:t>
      </w:r>
      <w:proofErr w:type="spellStart"/>
      <w:r>
        <w:t>pot_pin</w:t>
      </w:r>
      <w:proofErr w:type="spellEnd"/>
      <w:proofErr w:type="gramStart"/>
      <w:r>
        <w:t>);</w:t>
      </w:r>
      <w:proofErr w:type="gramEnd"/>
    </w:p>
    <w:p w14:paraId="0508B99B" w14:textId="77777777" w:rsidR="00AE4817" w:rsidRDefault="00AE4817" w:rsidP="00AE4817">
      <w:pPr>
        <w:pStyle w:val="Firstparagraph"/>
        <w:ind w:left="720"/>
      </w:pPr>
      <w:r>
        <w:t xml:space="preserve"> </w:t>
      </w:r>
      <w:proofErr w:type="spellStart"/>
      <w:r>
        <w:t>data_out</w:t>
      </w:r>
      <w:proofErr w:type="spellEnd"/>
      <w:r>
        <w:t xml:space="preserve"> = </w:t>
      </w:r>
      <w:proofErr w:type="gramStart"/>
      <w:r>
        <w:t>map(</w:t>
      </w:r>
      <w:proofErr w:type="spellStart"/>
      <w:proofErr w:type="gramEnd"/>
      <w:r>
        <w:t>data_in</w:t>
      </w:r>
      <w:proofErr w:type="spellEnd"/>
      <w:r>
        <w:t>, 0, 1023, -255, 255);</w:t>
      </w:r>
    </w:p>
    <w:p w14:paraId="3AC52EB3" w14:textId="77777777" w:rsidR="00AE4817" w:rsidRDefault="00AE4817" w:rsidP="00AE4817">
      <w:pPr>
        <w:pStyle w:val="Firstparagraph"/>
        <w:ind w:left="720"/>
      </w:pPr>
      <w:r>
        <w:t xml:space="preserve"> </w:t>
      </w:r>
      <w:proofErr w:type="spellStart"/>
      <w:proofErr w:type="gramStart"/>
      <w:r>
        <w:t>analogWrite</w:t>
      </w:r>
      <w:proofErr w:type="spellEnd"/>
      <w:r>
        <w:t>(</w:t>
      </w:r>
      <w:proofErr w:type="spellStart"/>
      <w:proofErr w:type="gramEnd"/>
      <w:r>
        <w:t>led_pin</w:t>
      </w:r>
      <w:proofErr w:type="spellEnd"/>
      <w:r>
        <w:t>, 255-abs(</w:t>
      </w:r>
      <w:proofErr w:type="spellStart"/>
      <w:r>
        <w:t>data_out</w:t>
      </w:r>
      <w:proofErr w:type="spellEnd"/>
      <w:r>
        <w:t>));</w:t>
      </w:r>
    </w:p>
    <w:p w14:paraId="399D5621" w14:textId="77777777" w:rsidR="00AE4817" w:rsidRDefault="00AE4817" w:rsidP="00AE4817">
      <w:pPr>
        <w:pStyle w:val="Firstparagraph"/>
        <w:ind w:left="720"/>
      </w:pPr>
      <w:r>
        <w:t xml:space="preserve"> </w:t>
      </w:r>
      <w:proofErr w:type="spellStart"/>
      <w:r>
        <w:t>Serial.print</w:t>
      </w:r>
      <w:proofErr w:type="spellEnd"/>
      <w:r>
        <w:t>("led 13: "</w:t>
      </w:r>
      <w:proofErr w:type="gramStart"/>
      <w:r>
        <w:t>);</w:t>
      </w:r>
      <w:proofErr w:type="gramEnd"/>
    </w:p>
    <w:p w14:paraId="63FE064E" w14:textId="77777777" w:rsidR="00AE4817" w:rsidRDefault="00AE4817" w:rsidP="00AE4817">
      <w:pPr>
        <w:pStyle w:val="Firstparagraph"/>
        <w:ind w:left="720"/>
      </w:pPr>
      <w:r>
        <w:t xml:space="preserve"> </w:t>
      </w:r>
      <w:proofErr w:type="spellStart"/>
      <w:r>
        <w:t>Serial.print</w:t>
      </w:r>
      <w:proofErr w:type="spellEnd"/>
      <w:r>
        <w:t>(255-abs(</w:t>
      </w:r>
      <w:proofErr w:type="spellStart"/>
      <w:r>
        <w:t>data_out</w:t>
      </w:r>
      <w:proofErr w:type="spellEnd"/>
      <w:r>
        <w:t>)</w:t>
      </w:r>
      <w:proofErr w:type="gramStart"/>
      <w:r>
        <w:t>);</w:t>
      </w:r>
      <w:proofErr w:type="gramEnd"/>
    </w:p>
    <w:p w14:paraId="2344C1C5" w14:textId="77777777" w:rsidR="00AE4817" w:rsidRDefault="00AE4817" w:rsidP="00AE4817">
      <w:pPr>
        <w:pStyle w:val="Firstparagraph"/>
        <w:ind w:left="720"/>
      </w:pPr>
      <w:r>
        <w:t xml:space="preserve"> </w:t>
      </w:r>
      <w:proofErr w:type="spellStart"/>
      <w:r>
        <w:t>Serial.print</w:t>
      </w:r>
      <w:proofErr w:type="spellEnd"/>
      <w:r>
        <w:t>("\n"</w:t>
      </w:r>
      <w:proofErr w:type="gramStart"/>
      <w:r>
        <w:t>);</w:t>
      </w:r>
      <w:proofErr w:type="gramEnd"/>
    </w:p>
    <w:p w14:paraId="1FCA5778" w14:textId="77777777" w:rsidR="00AE4817" w:rsidRDefault="00AE4817" w:rsidP="00AE4817">
      <w:pPr>
        <w:pStyle w:val="Firstparagraph"/>
        <w:ind w:left="720"/>
      </w:pPr>
      <w:r>
        <w:t xml:space="preserve"> </w:t>
      </w:r>
      <w:proofErr w:type="gramStart"/>
      <w:r>
        <w:t>delay(</w:t>
      </w:r>
      <w:proofErr w:type="gramEnd"/>
      <w:r>
        <w:t>10);</w:t>
      </w:r>
    </w:p>
    <w:p w14:paraId="0B0A01C1" w14:textId="45A7166F" w:rsidR="00AE4817" w:rsidRDefault="00AE4817" w:rsidP="00AE4817">
      <w:pPr>
        <w:pStyle w:val="Firstparagraph"/>
        <w:ind w:left="720"/>
      </w:pPr>
      <w:r>
        <w:t>}</w:t>
      </w:r>
    </w:p>
    <w:p w14:paraId="361475AB" w14:textId="49F2F6B0" w:rsidR="00AE4817" w:rsidRDefault="00AE4817" w:rsidP="00AE4817"/>
    <w:p w14:paraId="08EEA86A" w14:textId="12232A3D" w:rsidR="00AE4817" w:rsidRDefault="00AE4817" w:rsidP="00AE4817">
      <w:pPr>
        <w:pStyle w:val="Heading1"/>
      </w:pPr>
      <w:r>
        <w:lastRenderedPageBreak/>
        <w:t xml:space="preserve">Task 9 </w:t>
      </w:r>
    </w:p>
    <w:p w14:paraId="6A182A45" w14:textId="21B71E68" w:rsidR="00AE4817" w:rsidRDefault="00541FC9" w:rsidP="00AE4817">
      <w:pPr>
        <w:pStyle w:val="Firstparagraph"/>
      </w:pPr>
      <w:r>
        <w:t>Tic tac toe</w:t>
      </w:r>
    </w:p>
    <w:p w14:paraId="1833ABD2" w14:textId="77777777" w:rsidR="00541FC9" w:rsidRDefault="00541FC9" w:rsidP="00541FC9">
      <w:r>
        <w:t>#</w:t>
      </w:r>
      <w:proofErr w:type="gramStart"/>
      <w:r>
        <w:t>define</w:t>
      </w:r>
      <w:proofErr w:type="gramEnd"/>
      <w:r>
        <w:t xml:space="preserve"> BOARD_WIDTH 3</w:t>
      </w:r>
    </w:p>
    <w:p w14:paraId="11535615" w14:textId="77777777" w:rsidR="00541FC9" w:rsidRDefault="00541FC9" w:rsidP="00541FC9">
      <w:r>
        <w:t xml:space="preserve">#define BOARD_LENGTH </w:t>
      </w:r>
      <w:proofErr w:type="gramStart"/>
      <w:r>
        <w:t>pow(</w:t>
      </w:r>
      <w:proofErr w:type="gramEnd"/>
      <w:r>
        <w:t>BOARD_WIDTH,2)</w:t>
      </w:r>
    </w:p>
    <w:p w14:paraId="451A1F59" w14:textId="77777777" w:rsidR="00541FC9" w:rsidRDefault="00541FC9" w:rsidP="00541FC9"/>
    <w:p w14:paraId="16316A42" w14:textId="77777777" w:rsidR="00541FC9" w:rsidRDefault="00541FC9" w:rsidP="00541FC9">
      <w:r>
        <w:t xml:space="preserve">int </w:t>
      </w:r>
      <w:proofErr w:type="gramStart"/>
      <w:r>
        <w:t>board[</w:t>
      </w:r>
      <w:proofErr w:type="gramEnd"/>
      <w:r>
        <w:t>9];</w:t>
      </w:r>
    </w:p>
    <w:p w14:paraId="00C6200D" w14:textId="77777777" w:rsidR="00541FC9" w:rsidRDefault="00541FC9" w:rsidP="00541FC9"/>
    <w:p w14:paraId="4BC83D6E" w14:textId="77777777" w:rsidR="00541FC9" w:rsidRDefault="00541FC9" w:rsidP="00541FC9">
      <w:proofErr w:type="spellStart"/>
      <w:r>
        <w:t>const</w:t>
      </w:r>
      <w:proofErr w:type="spellEnd"/>
      <w:r>
        <w:t xml:space="preserve"> char </w:t>
      </w:r>
      <w:proofErr w:type="spellStart"/>
      <w:r>
        <w:t>blank_tile</w:t>
      </w:r>
      <w:proofErr w:type="spellEnd"/>
      <w:r>
        <w:t xml:space="preserve"> = '*</w:t>
      </w:r>
      <w:proofErr w:type="gramStart"/>
      <w:r>
        <w:t>';</w:t>
      </w:r>
      <w:proofErr w:type="gramEnd"/>
    </w:p>
    <w:p w14:paraId="5BE99355" w14:textId="77777777" w:rsidR="00541FC9" w:rsidRDefault="00541FC9" w:rsidP="00541FC9">
      <w:proofErr w:type="spellStart"/>
      <w:r>
        <w:t>const</w:t>
      </w:r>
      <w:proofErr w:type="spellEnd"/>
      <w:r>
        <w:t xml:space="preserve"> char </w:t>
      </w:r>
      <w:proofErr w:type="spellStart"/>
      <w:r>
        <w:t>user_tile</w:t>
      </w:r>
      <w:proofErr w:type="spellEnd"/>
      <w:r>
        <w:t xml:space="preserve"> = 'X</w:t>
      </w:r>
      <w:proofErr w:type="gramStart"/>
      <w:r>
        <w:t>';</w:t>
      </w:r>
      <w:proofErr w:type="gramEnd"/>
    </w:p>
    <w:p w14:paraId="2AC5F82D" w14:textId="77777777" w:rsidR="00541FC9" w:rsidRDefault="00541FC9" w:rsidP="00541FC9">
      <w:proofErr w:type="spellStart"/>
      <w:r>
        <w:t>const</w:t>
      </w:r>
      <w:proofErr w:type="spellEnd"/>
      <w:r>
        <w:t xml:space="preserve"> char </w:t>
      </w:r>
      <w:proofErr w:type="spellStart"/>
      <w:r>
        <w:t>comp_tile</w:t>
      </w:r>
      <w:proofErr w:type="spellEnd"/>
      <w:r>
        <w:t xml:space="preserve"> = 'O</w:t>
      </w:r>
      <w:proofErr w:type="gramStart"/>
      <w:r>
        <w:t>';</w:t>
      </w:r>
      <w:proofErr w:type="gramEnd"/>
    </w:p>
    <w:p w14:paraId="07CE9717" w14:textId="77777777" w:rsidR="00541FC9" w:rsidRDefault="00541FC9" w:rsidP="00541FC9"/>
    <w:p w14:paraId="1B86FE70" w14:textId="77777777" w:rsidR="00541FC9" w:rsidRDefault="00541FC9" w:rsidP="00541FC9">
      <w:proofErr w:type="spellStart"/>
      <w:r>
        <w:t>const</w:t>
      </w:r>
      <w:proofErr w:type="spellEnd"/>
      <w:r>
        <w:t xml:space="preserve"> int </w:t>
      </w:r>
      <w:proofErr w:type="spellStart"/>
      <w:r>
        <w:t>blank_id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24DBC131" w14:textId="77777777" w:rsidR="00541FC9" w:rsidRDefault="00541FC9" w:rsidP="00541FC9">
      <w:proofErr w:type="spellStart"/>
      <w:r>
        <w:t>const</w:t>
      </w:r>
      <w:proofErr w:type="spellEnd"/>
      <w:r>
        <w:t xml:space="preserve"> int </w:t>
      </w:r>
      <w:proofErr w:type="spellStart"/>
      <w:r>
        <w:t>user_id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1D8F389D" w14:textId="77777777" w:rsidR="00541FC9" w:rsidRDefault="00541FC9" w:rsidP="00541FC9">
      <w:proofErr w:type="spellStart"/>
      <w:r>
        <w:t>const</w:t>
      </w:r>
      <w:proofErr w:type="spellEnd"/>
      <w:r>
        <w:t xml:space="preserve"> int </w:t>
      </w:r>
      <w:proofErr w:type="spellStart"/>
      <w:r>
        <w:t>comp_id</w:t>
      </w:r>
      <w:proofErr w:type="spellEnd"/>
      <w:r>
        <w:t xml:space="preserve"> = </w:t>
      </w:r>
      <w:proofErr w:type="gramStart"/>
      <w:r>
        <w:t>2;</w:t>
      </w:r>
      <w:proofErr w:type="gramEnd"/>
    </w:p>
    <w:p w14:paraId="1A7BA146" w14:textId="77777777" w:rsidR="00541FC9" w:rsidRDefault="00541FC9" w:rsidP="00541FC9"/>
    <w:p w14:paraId="13E6C3CA" w14:textId="77777777" w:rsidR="00541FC9" w:rsidRDefault="00541FC9" w:rsidP="00541FC9">
      <w:proofErr w:type="spellStart"/>
      <w:r>
        <w:t>const</w:t>
      </w:r>
      <w:proofErr w:type="spellEnd"/>
      <w:r>
        <w:t xml:space="preserve"> int win = </w:t>
      </w:r>
      <w:proofErr w:type="gramStart"/>
      <w:r>
        <w:t>8;</w:t>
      </w:r>
      <w:proofErr w:type="gramEnd"/>
    </w:p>
    <w:p w14:paraId="16F1C931" w14:textId="77777777" w:rsidR="00541FC9" w:rsidRDefault="00541FC9" w:rsidP="00541FC9">
      <w:proofErr w:type="spellStart"/>
      <w:r>
        <w:t>const</w:t>
      </w:r>
      <w:proofErr w:type="spellEnd"/>
      <w:r>
        <w:t xml:space="preserve"> int loose = </w:t>
      </w:r>
      <w:proofErr w:type="gramStart"/>
      <w:r>
        <w:t>7;</w:t>
      </w:r>
      <w:proofErr w:type="gramEnd"/>
    </w:p>
    <w:p w14:paraId="54C0281A" w14:textId="77777777" w:rsidR="00541FC9" w:rsidRDefault="00541FC9" w:rsidP="00541FC9">
      <w:proofErr w:type="spellStart"/>
      <w:r>
        <w:t>const</w:t>
      </w:r>
      <w:proofErr w:type="spellEnd"/>
      <w:r>
        <w:t xml:space="preserve"> int game = </w:t>
      </w:r>
      <w:proofErr w:type="gramStart"/>
      <w:r>
        <w:t>12;</w:t>
      </w:r>
      <w:proofErr w:type="gramEnd"/>
    </w:p>
    <w:p w14:paraId="6ACF5C56" w14:textId="77777777" w:rsidR="00541FC9" w:rsidRDefault="00541FC9" w:rsidP="00541FC9">
      <w:r>
        <w:t xml:space="preserve">int </w:t>
      </w:r>
      <w:proofErr w:type="spellStart"/>
      <w:r>
        <w:t>player_move_</w:t>
      </w:r>
      <w:proofErr w:type="gramStart"/>
      <w:r>
        <w:t>text</w:t>
      </w:r>
      <w:proofErr w:type="spellEnd"/>
      <w:r>
        <w:t>;</w:t>
      </w:r>
      <w:proofErr w:type="gramEnd"/>
    </w:p>
    <w:p w14:paraId="301648DA" w14:textId="77777777" w:rsidR="00541FC9" w:rsidRDefault="00541FC9" w:rsidP="00541FC9"/>
    <w:p w14:paraId="61F5A58A" w14:textId="77777777" w:rsidR="00541FC9" w:rsidRDefault="00541FC9" w:rsidP="00541FC9">
      <w:r>
        <w:t xml:space="preserve">bool </w:t>
      </w:r>
      <w:proofErr w:type="spellStart"/>
      <w:r>
        <w:t>valid_</w:t>
      </w:r>
      <w:proofErr w:type="gramStart"/>
      <w:r>
        <w:t>move</w:t>
      </w:r>
      <w:proofErr w:type="spellEnd"/>
      <w:r>
        <w:t>;</w:t>
      </w:r>
      <w:proofErr w:type="gramEnd"/>
    </w:p>
    <w:p w14:paraId="27DC90E0" w14:textId="77777777" w:rsidR="00541FC9" w:rsidRDefault="00541FC9" w:rsidP="00541FC9">
      <w:r>
        <w:t xml:space="preserve">bool </w:t>
      </w:r>
      <w:proofErr w:type="spellStart"/>
      <w:r>
        <w:t>game_on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53AEB0DF" w14:textId="77777777" w:rsidR="00541FC9" w:rsidRDefault="00541FC9" w:rsidP="00541FC9"/>
    <w:p w14:paraId="6FC4507F" w14:textId="77777777" w:rsidR="00541FC9" w:rsidRDefault="00541FC9" w:rsidP="00541FC9">
      <w:r>
        <w:t>// Array for board</w:t>
      </w:r>
    </w:p>
    <w:p w14:paraId="59511125" w14:textId="77777777" w:rsidR="00541FC9" w:rsidRDefault="00541FC9" w:rsidP="00541FC9">
      <w:r>
        <w:t>// 0 1 2</w:t>
      </w:r>
    </w:p>
    <w:p w14:paraId="160B9FC5" w14:textId="77777777" w:rsidR="00541FC9" w:rsidRDefault="00541FC9" w:rsidP="00541FC9">
      <w:r>
        <w:t>// 3 4 5</w:t>
      </w:r>
    </w:p>
    <w:p w14:paraId="56FD0E8C" w14:textId="77777777" w:rsidR="00541FC9" w:rsidRDefault="00541FC9" w:rsidP="00541FC9">
      <w:r>
        <w:t>// 6 7 8</w:t>
      </w:r>
    </w:p>
    <w:p w14:paraId="452403B9" w14:textId="77777777" w:rsidR="00541FC9" w:rsidRDefault="00541FC9" w:rsidP="00541FC9"/>
    <w:p w14:paraId="11AFBB82" w14:textId="77777777" w:rsidR="00541FC9" w:rsidRDefault="00541FC9" w:rsidP="00541FC9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1DB921E7" w14:textId="77777777" w:rsidR="00541FC9" w:rsidRDefault="00541FC9" w:rsidP="00541FC9">
      <w:r>
        <w:tab/>
      </w:r>
      <w:proofErr w:type="spellStart"/>
      <w:r>
        <w:t>Serial.begin</w:t>
      </w:r>
      <w:proofErr w:type="spellEnd"/>
      <w:r>
        <w:t>(9600</w:t>
      </w:r>
      <w:proofErr w:type="gramStart"/>
      <w:r>
        <w:t>);</w:t>
      </w:r>
      <w:proofErr w:type="gramEnd"/>
    </w:p>
    <w:p w14:paraId="62564CD2" w14:textId="77777777" w:rsidR="00541FC9" w:rsidRDefault="00541FC9" w:rsidP="00541FC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win,OUTPUT</w:t>
      </w:r>
      <w:proofErr w:type="spellEnd"/>
      <w:proofErr w:type="gramEnd"/>
      <w:r>
        <w:t>);</w:t>
      </w:r>
    </w:p>
    <w:p w14:paraId="23CDED15" w14:textId="77777777" w:rsidR="00541FC9" w:rsidRDefault="00541FC9" w:rsidP="00541FC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loose,OUTPUT</w:t>
      </w:r>
      <w:proofErr w:type="spellEnd"/>
      <w:proofErr w:type="gramEnd"/>
      <w:r>
        <w:t>);</w:t>
      </w:r>
    </w:p>
    <w:p w14:paraId="2E0CFB79" w14:textId="77777777" w:rsidR="00541FC9" w:rsidRDefault="00541FC9" w:rsidP="00541FC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game,OUTPUT</w:t>
      </w:r>
      <w:proofErr w:type="spellEnd"/>
      <w:proofErr w:type="gramEnd"/>
      <w:r>
        <w:t>);</w:t>
      </w:r>
    </w:p>
    <w:p w14:paraId="43181751" w14:textId="77777777" w:rsidR="00541FC9" w:rsidRDefault="00541FC9" w:rsidP="00541FC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game,HIGH</w:t>
      </w:r>
      <w:proofErr w:type="spellEnd"/>
      <w:proofErr w:type="gramEnd"/>
      <w:r>
        <w:t>);</w:t>
      </w:r>
    </w:p>
    <w:p w14:paraId="0E434769" w14:textId="77777777" w:rsidR="00541FC9" w:rsidRDefault="00541FC9" w:rsidP="00541FC9">
      <w:r>
        <w:tab/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);</w:t>
      </w:r>
    </w:p>
    <w:p w14:paraId="46173779" w14:textId="77777777" w:rsidR="00541FC9" w:rsidRDefault="00541FC9" w:rsidP="00541FC9"/>
    <w:p w14:paraId="03B7FCDF" w14:textId="77777777" w:rsidR="00541FC9" w:rsidRDefault="00541FC9" w:rsidP="00541FC9">
      <w:r>
        <w:lastRenderedPageBreak/>
        <w:t>}</w:t>
      </w:r>
    </w:p>
    <w:p w14:paraId="446C974E" w14:textId="77777777" w:rsidR="00541FC9" w:rsidRDefault="00541FC9" w:rsidP="00541FC9"/>
    <w:p w14:paraId="14F57031" w14:textId="77777777" w:rsidR="00541FC9" w:rsidRDefault="00541FC9" w:rsidP="00541FC9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26DDCE03" w14:textId="77777777" w:rsidR="00541FC9" w:rsidRDefault="00541FC9" w:rsidP="00541FC9"/>
    <w:p w14:paraId="26350423" w14:textId="77777777" w:rsidR="00541FC9" w:rsidRDefault="00541FC9" w:rsidP="00541FC9">
      <w:r>
        <w:tab/>
        <w:t>if (</w:t>
      </w:r>
      <w:proofErr w:type="spellStart"/>
      <w:r>
        <w:t>game_on</w:t>
      </w:r>
      <w:proofErr w:type="spellEnd"/>
      <w:r>
        <w:t>) {</w:t>
      </w:r>
    </w:p>
    <w:p w14:paraId="5AEC6B49" w14:textId="77777777" w:rsidR="00541FC9" w:rsidRDefault="00541FC9" w:rsidP="00541FC9">
      <w:r>
        <w:t xml:space="preserve">    </w:t>
      </w:r>
    </w:p>
    <w:p w14:paraId="3ADCAEAE" w14:textId="77777777" w:rsidR="00541FC9" w:rsidRDefault="00541FC9" w:rsidP="00541FC9">
      <w:r>
        <w:tab/>
      </w:r>
      <w:r>
        <w:tab/>
        <w:t>if (</w:t>
      </w:r>
      <w:proofErr w:type="spellStart"/>
      <w:r>
        <w:t>Serial.available</w:t>
      </w:r>
      <w:proofErr w:type="spellEnd"/>
      <w:proofErr w:type="gramStart"/>
      <w:r>
        <w:t>()&amp;</w:t>
      </w:r>
      <w:proofErr w:type="gramEnd"/>
      <w:r>
        <w:t>(</w:t>
      </w:r>
      <w:proofErr w:type="spellStart"/>
      <w:r>
        <w:t>remainingTurns</w:t>
      </w:r>
      <w:proofErr w:type="spellEnd"/>
      <w:r>
        <w:t>()&gt;0)) {</w:t>
      </w:r>
    </w:p>
    <w:p w14:paraId="3F2616E9" w14:textId="77777777" w:rsidR="00541FC9" w:rsidRDefault="00541FC9" w:rsidP="00541FC9">
      <w:r>
        <w:tab/>
      </w:r>
      <w:r>
        <w:tab/>
      </w:r>
      <w:r>
        <w:tab/>
      </w:r>
      <w:proofErr w:type="spellStart"/>
      <w:r>
        <w:t>player_move_text</w:t>
      </w:r>
      <w:proofErr w:type="spellEnd"/>
      <w:r>
        <w:t xml:space="preserve"> = </w:t>
      </w:r>
      <w:proofErr w:type="spellStart"/>
      <w:r>
        <w:t>Serial.parseInt</w:t>
      </w:r>
      <w:proofErr w:type="spellEnd"/>
      <w:r>
        <w:t xml:space="preserve">() - </w:t>
      </w:r>
      <w:proofErr w:type="gramStart"/>
      <w:r>
        <w:t>1;</w:t>
      </w:r>
      <w:proofErr w:type="gramEnd"/>
    </w:p>
    <w:p w14:paraId="3349D059" w14:textId="77777777" w:rsidR="00541FC9" w:rsidRDefault="00541FC9" w:rsidP="00541FC9">
      <w:r>
        <w:tab/>
      </w:r>
      <w:r>
        <w:tab/>
      </w:r>
      <w:r>
        <w:tab/>
      </w:r>
      <w:proofErr w:type="spellStart"/>
      <w:r>
        <w:t>Serial.println</w:t>
      </w:r>
      <w:proofErr w:type="spellEnd"/>
      <w:r>
        <w:t>(</w:t>
      </w:r>
      <w:proofErr w:type="spellStart"/>
      <w:r>
        <w:t>player_move_text</w:t>
      </w:r>
      <w:proofErr w:type="spellEnd"/>
      <w:proofErr w:type="gramStart"/>
      <w:r>
        <w:t>);</w:t>
      </w:r>
      <w:proofErr w:type="gramEnd"/>
    </w:p>
    <w:p w14:paraId="31CAA8CB" w14:textId="77777777" w:rsidR="00541FC9" w:rsidRDefault="00541FC9" w:rsidP="00541FC9">
      <w:r>
        <w:tab/>
      </w:r>
      <w:r>
        <w:tab/>
      </w:r>
      <w:r>
        <w:tab/>
        <w:t>if ((</w:t>
      </w:r>
      <w:proofErr w:type="spellStart"/>
      <w:proofErr w:type="gramStart"/>
      <w:r>
        <w:t>remainingTurns</w:t>
      </w:r>
      <w:proofErr w:type="spellEnd"/>
      <w:r>
        <w:t>(</w:t>
      </w:r>
      <w:proofErr w:type="gramEnd"/>
      <w:r>
        <w:t>) % 2) == (</w:t>
      </w:r>
      <w:proofErr w:type="spellStart"/>
      <w:r>
        <w:t>user_id</w:t>
      </w:r>
      <w:proofErr w:type="spellEnd"/>
      <w:r>
        <w:t xml:space="preserve"> % 2)) {</w:t>
      </w:r>
    </w:p>
    <w:p w14:paraId="46BA5201" w14:textId="77777777" w:rsidR="00541FC9" w:rsidRDefault="00541FC9" w:rsidP="00541FC9"/>
    <w:p w14:paraId="74E8DD88" w14:textId="77777777" w:rsidR="00541FC9" w:rsidRDefault="00541FC9" w:rsidP="00541FC9">
      <w:r>
        <w:tab/>
      </w:r>
      <w:r>
        <w:tab/>
      </w:r>
      <w:r>
        <w:tab/>
      </w:r>
      <w:r>
        <w:tab/>
      </w:r>
      <w:proofErr w:type="spellStart"/>
      <w:r>
        <w:t>valid_move</w:t>
      </w:r>
      <w:proofErr w:type="spellEnd"/>
      <w:r>
        <w:t xml:space="preserve"> = </w:t>
      </w:r>
      <w:proofErr w:type="gramStart"/>
      <w:r>
        <w:t>turn(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>
        <w:t>player_move_text</w:t>
      </w:r>
      <w:proofErr w:type="spellEnd"/>
      <w:r>
        <w:t>);</w:t>
      </w:r>
    </w:p>
    <w:p w14:paraId="24879D33" w14:textId="77777777" w:rsidR="00541FC9" w:rsidRDefault="00541FC9" w:rsidP="00541FC9">
      <w:r>
        <w:tab/>
      </w:r>
      <w:r>
        <w:tab/>
      </w:r>
      <w:r>
        <w:tab/>
      </w:r>
      <w:r>
        <w:tab/>
        <w:t xml:space="preserve">if </w:t>
      </w:r>
      <w:proofErr w:type="gramStart"/>
      <w:r>
        <w:t>(!</w:t>
      </w:r>
      <w:proofErr w:type="spellStart"/>
      <w:r>
        <w:t>valid</w:t>
      </w:r>
      <w:proofErr w:type="gramEnd"/>
      <w:r>
        <w:t>_move</w:t>
      </w:r>
      <w:proofErr w:type="spellEnd"/>
      <w:r>
        <w:t>) {</w:t>
      </w:r>
    </w:p>
    <w:p w14:paraId="01A66B7F" w14:textId="77777777" w:rsidR="00541FC9" w:rsidRDefault="00541FC9" w:rsidP="00541FC9">
      <w:r>
        <w:tab/>
      </w:r>
      <w:r>
        <w:tab/>
      </w:r>
      <w:r>
        <w:tab/>
      </w:r>
      <w:r>
        <w:tab/>
      </w:r>
      <w:r>
        <w:tab/>
      </w:r>
      <w:proofErr w:type="spellStart"/>
      <w:r>
        <w:t>Serial.println</w:t>
      </w:r>
      <w:proofErr w:type="spellEnd"/>
      <w:r>
        <w:t>("invalid move..."</w:t>
      </w:r>
      <w:proofErr w:type="gramStart"/>
      <w:r>
        <w:t>);</w:t>
      </w:r>
      <w:proofErr w:type="gramEnd"/>
    </w:p>
    <w:p w14:paraId="6876A2ED" w14:textId="77777777" w:rsidR="00541FC9" w:rsidRDefault="00541FC9" w:rsidP="00541FC9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14:paraId="2A555C5B" w14:textId="77777777" w:rsidR="00541FC9" w:rsidRDefault="00541FC9" w:rsidP="00541FC9">
      <w:r>
        <w:tab/>
      </w:r>
      <w:r>
        <w:tab/>
      </w:r>
      <w:r>
        <w:tab/>
      </w:r>
      <w:r>
        <w:tab/>
        <w:t>}</w:t>
      </w:r>
    </w:p>
    <w:p w14:paraId="27C4D079" w14:textId="77777777" w:rsidR="00541FC9" w:rsidRDefault="00541FC9" w:rsidP="00541FC9">
      <w:r>
        <w:tab/>
      </w:r>
      <w:r>
        <w:tab/>
      </w:r>
      <w:r>
        <w:tab/>
        <w:t>}</w:t>
      </w:r>
    </w:p>
    <w:p w14:paraId="447E7B63" w14:textId="77777777" w:rsidR="00541FC9" w:rsidRDefault="00541FC9" w:rsidP="00541FC9">
      <w:r>
        <w:tab/>
      </w:r>
      <w:r>
        <w:tab/>
      </w:r>
      <w:r>
        <w:tab/>
      </w:r>
      <w:proofErr w:type="spellStart"/>
      <w:r>
        <w:t>checkWinner</w:t>
      </w:r>
      <w:proofErr w:type="spellEnd"/>
      <w:r>
        <w:t>(</w:t>
      </w:r>
      <w:proofErr w:type="spellStart"/>
      <w:r>
        <w:t>user_id</w:t>
      </w:r>
      <w:proofErr w:type="spellEnd"/>
      <w:proofErr w:type="gramStart"/>
      <w:r>
        <w:t>);</w:t>
      </w:r>
      <w:proofErr w:type="gramEnd"/>
    </w:p>
    <w:p w14:paraId="43505F1B" w14:textId="77777777" w:rsidR="00541FC9" w:rsidRDefault="00541FC9" w:rsidP="00541FC9">
      <w:r>
        <w:tab/>
      </w:r>
      <w:r>
        <w:tab/>
        <w:t>}</w:t>
      </w:r>
    </w:p>
    <w:p w14:paraId="7D5D55FD" w14:textId="77777777" w:rsidR="00541FC9" w:rsidRDefault="00541FC9" w:rsidP="00541FC9"/>
    <w:p w14:paraId="00B8BA2F" w14:textId="77777777" w:rsidR="00541FC9" w:rsidRDefault="00541FC9" w:rsidP="00541FC9">
      <w:r>
        <w:tab/>
      </w:r>
      <w:r>
        <w:tab/>
        <w:t>if (((</w:t>
      </w:r>
      <w:proofErr w:type="spellStart"/>
      <w:proofErr w:type="gramStart"/>
      <w:r>
        <w:t>remainingTurns</w:t>
      </w:r>
      <w:proofErr w:type="spellEnd"/>
      <w:r>
        <w:t>(</w:t>
      </w:r>
      <w:proofErr w:type="gramEnd"/>
      <w:r>
        <w:t>) % 2) == (</w:t>
      </w:r>
      <w:proofErr w:type="spellStart"/>
      <w:r>
        <w:t>comp_id</w:t>
      </w:r>
      <w:proofErr w:type="spellEnd"/>
      <w:r>
        <w:t xml:space="preserve"> % 2)&amp;(</w:t>
      </w:r>
      <w:proofErr w:type="spellStart"/>
      <w:r>
        <w:t>remainingTurns</w:t>
      </w:r>
      <w:proofErr w:type="spellEnd"/>
      <w:r>
        <w:t>()&gt;0))) {</w:t>
      </w:r>
    </w:p>
    <w:p w14:paraId="49CB4682" w14:textId="77777777" w:rsidR="00541FC9" w:rsidRDefault="00541FC9" w:rsidP="00541FC9">
      <w:r>
        <w:tab/>
      </w:r>
      <w:r>
        <w:tab/>
      </w:r>
      <w:r>
        <w:tab/>
      </w:r>
      <w:proofErr w:type="spellStart"/>
      <w:r>
        <w:t>valid_move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165CD43A" w14:textId="77777777" w:rsidR="00541FC9" w:rsidRDefault="00541FC9" w:rsidP="00541FC9">
      <w:r>
        <w:tab/>
      </w:r>
      <w:r>
        <w:tab/>
      </w:r>
      <w:r>
        <w:tab/>
        <w:t xml:space="preserve">while </w:t>
      </w:r>
      <w:proofErr w:type="gramStart"/>
      <w:r>
        <w:t>(!</w:t>
      </w:r>
      <w:proofErr w:type="spellStart"/>
      <w:r>
        <w:t>valid</w:t>
      </w:r>
      <w:proofErr w:type="gramEnd"/>
      <w:r>
        <w:t>_move</w:t>
      </w:r>
      <w:proofErr w:type="spellEnd"/>
      <w:r>
        <w:t>) {</w:t>
      </w:r>
    </w:p>
    <w:p w14:paraId="024682B3" w14:textId="77777777" w:rsidR="00541FC9" w:rsidRDefault="00541FC9" w:rsidP="00541FC9">
      <w:r>
        <w:tab/>
      </w:r>
      <w:r>
        <w:tab/>
      </w:r>
      <w:r>
        <w:tab/>
      </w:r>
      <w:r>
        <w:tab/>
      </w:r>
      <w:proofErr w:type="spellStart"/>
      <w:r>
        <w:t>valid_move</w:t>
      </w:r>
      <w:proofErr w:type="spellEnd"/>
      <w:r>
        <w:t xml:space="preserve"> = </w:t>
      </w:r>
      <w:proofErr w:type="gramStart"/>
      <w:r>
        <w:t>turn(</w:t>
      </w:r>
      <w:proofErr w:type="spellStart"/>
      <w:proofErr w:type="gramEnd"/>
      <w:r>
        <w:t>comp_id</w:t>
      </w:r>
      <w:proofErr w:type="spellEnd"/>
      <w:r>
        <w:t>, random(BOARD_LENGTH));</w:t>
      </w:r>
    </w:p>
    <w:p w14:paraId="6610C765" w14:textId="77777777" w:rsidR="00541FC9" w:rsidRDefault="00541FC9" w:rsidP="00541FC9">
      <w:r>
        <w:tab/>
      </w:r>
      <w:r>
        <w:tab/>
      </w:r>
      <w:r>
        <w:tab/>
        <w:t>}</w:t>
      </w:r>
    </w:p>
    <w:p w14:paraId="2CBE5AA4" w14:textId="77777777" w:rsidR="00541FC9" w:rsidRDefault="00541FC9" w:rsidP="00541FC9">
      <w:r>
        <w:tab/>
      </w:r>
      <w:r>
        <w:tab/>
      </w:r>
      <w:r>
        <w:tab/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14:paraId="1DA8141B" w14:textId="77777777" w:rsidR="00541FC9" w:rsidRDefault="00541FC9" w:rsidP="00541FC9">
      <w:r>
        <w:tab/>
      </w:r>
      <w:r>
        <w:tab/>
      </w:r>
      <w:r>
        <w:tab/>
      </w:r>
      <w:proofErr w:type="spellStart"/>
      <w:r>
        <w:t>checkWinner</w:t>
      </w:r>
      <w:proofErr w:type="spellEnd"/>
      <w:r>
        <w:t>(</w:t>
      </w:r>
      <w:proofErr w:type="spellStart"/>
      <w:r>
        <w:t>comp_id</w:t>
      </w:r>
      <w:proofErr w:type="spellEnd"/>
      <w:proofErr w:type="gramStart"/>
      <w:r>
        <w:t>);</w:t>
      </w:r>
      <w:proofErr w:type="gramEnd"/>
    </w:p>
    <w:p w14:paraId="54181112" w14:textId="77777777" w:rsidR="00541FC9" w:rsidRDefault="00541FC9" w:rsidP="00541FC9"/>
    <w:p w14:paraId="3A53C165" w14:textId="77777777" w:rsidR="00541FC9" w:rsidRDefault="00541FC9" w:rsidP="00541FC9">
      <w:r>
        <w:tab/>
      </w:r>
      <w:r>
        <w:tab/>
        <w:t>}</w:t>
      </w:r>
    </w:p>
    <w:p w14:paraId="3A2F2213" w14:textId="77777777" w:rsidR="00541FC9" w:rsidRDefault="00541FC9" w:rsidP="00541FC9">
      <w:r>
        <w:tab/>
      </w:r>
      <w:r>
        <w:tab/>
        <w:t>if ((</w:t>
      </w:r>
      <w:proofErr w:type="spellStart"/>
      <w:proofErr w:type="gramStart"/>
      <w:r>
        <w:t>remainingTurns</w:t>
      </w:r>
      <w:proofErr w:type="spellEnd"/>
      <w:r>
        <w:t>(</w:t>
      </w:r>
      <w:proofErr w:type="gramEnd"/>
      <w:r>
        <w:t>) == 0) &amp; (</w:t>
      </w:r>
      <w:proofErr w:type="spellStart"/>
      <w:r>
        <w:t>game_on</w:t>
      </w:r>
      <w:proofErr w:type="spellEnd"/>
      <w:r>
        <w:t>)) {</w:t>
      </w:r>
    </w:p>
    <w:p w14:paraId="3D3AF956" w14:textId="77777777" w:rsidR="00541FC9" w:rsidRDefault="00541FC9" w:rsidP="00541FC9">
      <w:r>
        <w:tab/>
      </w:r>
      <w:r>
        <w:tab/>
      </w:r>
      <w:r>
        <w:tab/>
      </w:r>
      <w:proofErr w:type="spellStart"/>
      <w:r>
        <w:t>Serial.println</w:t>
      </w:r>
      <w:proofErr w:type="spellEnd"/>
      <w:r>
        <w:t>("It was a tie!?!?!"</w:t>
      </w:r>
      <w:proofErr w:type="gramStart"/>
      <w:r>
        <w:t>);</w:t>
      </w:r>
      <w:proofErr w:type="gramEnd"/>
    </w:p>
    <w:p w14:paraId="1A7C2831" w14:textId="77777777" w:rsidR="00541FC9" w:rsidRDefault="00541FC9" w:rsidP="00541FC9">
      <w:r>
        <w:tab/>
      </w:r>
      <w:r>
        <w:tab/>
        <w:t>}</w:t>
      </w:r>
    </w:p>
    <w:p w14:paraId="281EB260" w14:textId="77777777" w:rsidR="00541FC9" w:rsidRDefault="00541FC9" w:rsidP="00541FC9">
      <w:r>
        <w:tab/>
        <w:t>}</w:t>
      </w:r>
    </w:p>
    <w:p w14:paraId="3CADC6CC" w14:textId="77777777" w:rsidR="00541FC9" w:rsidRDefault="00541FC9" w:rsidP="00541FC9">
      <w:r>
        <w:tab/>
        <w:t>else {</w:t>
      </w:r>
    </w:p>
    <w:p w14:paraId="71B0433E" w14:textId="77777777" w:rsidR="00541FC9" w:rsidRDefault="00541FC9" w:rsidP="00541FC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game,LOW</w:t>
      </w:r>
      <w:proofErr w:type="spellEnd"/>
      <w:proofErr w:type="gramEnd"/>
      <w:r>
        <w:t>);</w:t>
      </w:r>
    </w:p>
    <w:p w14:paraId="12109823" w14:textId="77777777" w:rsidR="00541FC9" w:rsidRDefault="00541FC9" w:rsidP="00541FC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win,LOW</w:t>
      </w:r>
      <w:proofErr w:type="spellEnd"/>
      <w:proofErr w:type="gramEnd"/>
      <w:r>
        <w:t>);</w:t>
      </w:r>
    </w:p>
    <w:p w14:paraId="21A93EDF" w14:textId="77777777" w:rsidR="00541FC9" w:rsidRDefault="00541FC9" w:rsidP="00541FC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loose,LOW</w:t>
      </w:r>
      <w:proofErr w:type="spellEnd"/>
      <w:proofErr w:type="gramEnd"/>
      <w:r>
        <w:t>);</w:t>
      </w:r>
    </w:p>
    <w:p w14:paraId="74DDC7C7" w14:textId="77777777" w:rsidR="00541FC9" w:rsidRDefault="00541FC9" w:rsidP="00541FC9">
      <w:r>
        <w:lastRenderedPageBreak/>
        <w:t xml:space="preserve">    </w:t>
      </w:r>
      <w:proofErr w:type="gramStart"/>
      <w:r>
        <w:t>delay(</w:t>
      </w:r>
      <w:proofErr w:type="gramEnd"/>
      <w:r>
        <w:t>100);</w:t>
      </w:r>
    </w:p>
    <w:p w14:paraId="7B46042B" w14:textId="77777777" w:rsidR="00541FC9" w:rsidRDefault="00541FC9" w:rsidP="00541FC9">
      <w:r>
        <w:tab/>
      </w:r>
      <w:r>
        <w:tab/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);</w:t>
      </w:r>
    </w:p>
    <w:p w14:paraId="481ACE98" w14:textId="77777777" w:rsidR="00541FC9" w:rsidRDefault="00541FC9" w:rsidP="00541FC9">
      <w:r>
        <w:tab/>
      </w:r>
      <w:r>
        <w:tab/>
      </w:r>
      <w:proofErr w:type="spellStart"/>
      <w:r>
        <w:t>game_on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774897D" w14:textId="77777777" w:rsidR="00541FC9" w:rsidRDefault="00541FC9" w:rsidP="00541FC9">
      <w:r>
        <w:tab/>
        <w:t>}</w:t>
      </w:r>
    </w:p>
    <w:p w14:paraId="5CCB6C4E" w14:textId="77777777" w:rsidR="00541FC9" w:rsidRDefault="00541FC9" w:rsidP="00541FC9">
      <w:r>
        <w:tab/>
      </w:r>
      <w:proofErr w:type="gramStart"/>
      <w:r>
        <w:t>delay(</w:t>
      </w:r>
      <w:proofErr w:type="gramEnd"/>
      <w:r>
        <w:t>100);</w:t>
      </w:r>
    </w:p>
    <w:p w14:paraId="0306DBC2" w14:textId="77777777" w:rsidR="00541FC9" w:rsidRDefault="00541FC9" w:rsidP="00541FC9">
      <w:r>
        <w:t>}</w:t>
      </w:r>
    </w:p>
    <w:p w14:paraId="392958C6" w14:textId="77777777" w:rsidR="00541FC9" w:rsidRDefault="00541FC9" w:rsidP="00541FC9"/>
    <w:p w14:paraId="023F7FB9" w14:textId="77777777" w:rsidR="00541FC9" w:rsidRDefault="00541FC9" w:rsidP="00541FC9"/>
    <w:p w14:paraId="591393E1" w14:textId="77777777" w:rsidR="00541FC9" w:rsidRDefault="00541FC9" w:rsidP="00541FC9">
      <w:r>
        <w:t xml:space="preserve">void </w:t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 {</w:t>
      </w:r>
    </w:p>
    <w:p w14:paraId="5F1CF701" w14:textId="77777777" w:rsidR="00541FC9" w:rsidRDefault="00541FC9" w:rsidP="00541FC9">
      <w:r>
        <w:tab/>
      </w:r>
      <w:proofErr w:type="spellStart"/>
      <w:r>
        <w:t>Serial.println</w:t>
      </w:r>
      <w:proofErr w:type="spellEnd"/>
      <w:r>
        <w:t>(</w:t>
      </w:r>
      <w:proofErr w:type="gramStart"/>
      <w:r>
        <w:t>);</w:t>
      </w:r>
      <w:proofErr w:type="gramEnd"/>
    </w:p>
    <w:p w14:paraId="753CD127" w14:textId="77777777" w:rsidR="00541FC9" w:rsidRDefault="00541FC9" w:rsidP="00541FC9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BOARD_LENGTH; </w:t>
      </w:r>
      <w:proofErr w:type="spellStart"/>
      <w:r>
        <w:t>i</w:t>
      </w:r>
      <w:proofErr w:type="spellEnd"/>
      <w:r>
        <w:t>++) {</w:t>
      </w:r>
    </w:p>
    <w:p w14:paraId="3930C5AC" w14:textId="77777777" w:rsidR="00541FC9" w:rsidRDefault="00541FC9" w:rsidP="00541FC9">
      <w:r>
        <w:tab/>
      </w:r>
      <w:r>
        <w:tab/>
      </w:r>
      <w:proofErr w:type="spellStart"/>
      <w:r>
        <w:t>Serial.print</w:t>
      </w:r>
      <w:proofErr w:type="spellEnd"/>
      <w:r>
        <w:t>((board[</w:t>
      </w:r>
      <w:proofErr w:type="spellStart"/>
      <w:r>
        <w:t>i</w:t>
      </w:r>
      <w:proofErr w:type="spellEnd"/>
      <w:r>
        <w:t>] == 0</w:t>
      </w:r>
      <w:proofErr w:type="gramStart"/>
      <w:r>
        <w:t>) ?</w:t>
      </w:r>
      <w:proofErr w:type="gramEnd"/>
      <w:r>
        <w:t xml:space="preserve"> </w:t>
      </w:r>
      <w:proofErr w:type="spellStart"/>
      <w:r>
        <w:t>blank_tile</w:t>
      </w:r>
      <w:proofErr w:type="spellEnd"/>
      <w:r>
        <w:t xml:space="preserve"> : (board[</w:t>
      </w:r>
      <w:proofErr w:type="spellStart"/>
      <w:r>
        <w:t>i</w:t>
      </w:r>
      <w:proofErr w:type="spellEnd"/>
      <w:r>
        <w:t xml:space="preserve">] == 1) ? </w:t>
      </w:r>
      <w:proofErr w:type="spellStart"/>
      <w:r>
        <w:t>user_tile</w:t>
      </w:r>
      <w:proofErr w:type="spellEnd"/>
      <w:r>
        <w:t xml:space="preserve"> : (board[</w:t>
      </w:r>
      <w:proofErr w:type="spellStart"/>
      <w:r>
        <w:t>i</w:t>
      </w:r>
      <w:proofErr w:type="spellEnd"/>
      <w:r>
        <w:t xml:space="preserve">] == 2) ? </w:t>
      </w:r>
      <w:proofErr w:type="spellStart"/>
      <w:r>
        <w:t>comp_tile</w:t>
      </w:r>
      <w:proofErr w:type="spellEnd"/>
      <w:r>
        <w:t xml:space="preserve"> : '?');</w:t>
      </w:r>
    </w:p>
    <w:p w14:paraId="1F1C1EBE" w14:textId="77777777" w:rsidR="00541FC9" w:rsidRDefault="00541FC9" w:rsidP="00541FC9">
      <w:r>
        <w:tab/>
      </w:r>
      <w:r>
        <w:tab/>
      </w:r>
      <w:proofErr w:type="spellStart"/>
      <w:r>
        <w:t>Serial.print</w:t>
      </w:r>
      <w:proofErr w:type="spellEnd"/>
      <w:r>
        <w:t>(" "</w:t>
      </w:r>
      <w:proofErr w:type="gramStart"/>
      <w:r>
        <w:t>);</w:t>
      </w:r>
      <w:proofErr w:type="gramEnd"/>
    </w:p>
    <w:p w14:paraId="14D42EE6" w14:textId="77777777" w:rsidR="00541FC9" w:rsidRDefault="00541FC9" w:rsidP="00541FC9">
      <w:r>
        <w:tab/>
      </w:r>
      <w:r>
        <w:tab/>
        <w:t>if ((</w:t>
      </w:r>
      <w:proofErr w:type="spellStart"/>
      <w:r>
        <w:t>i</w:t>
      </w:r>
      <w:proofErr w:type="spellEnd"/>
      <w:r>
        <w:t xml:space="preserve"> % BOARD_WIDTH) == (BOARD_WIDTH - 1)) {</w:t>
      </w:r>
    </w:p>
    <w:p w14:paraId="2B17F929" w14:textId="77777777" w:rsidR="00541FC9" w:rsidRDefault="00541FC9" w:rsidP="00541FC9">
      <w:r>
        <w:tab/>
      </w:r>
      <w:r>
        <w:tab/>
      </w:r>
      <w:r>
        <w:tab/>
      </w:r>
      <w:proofErr w:type="spellStart"/>
      <w:r>
        <w:t>Serial.print</w:t>
      </w:r>
      <w:proofErr w:type="spellEnd"/>
      <w:r>
        <w:t>("\n"</w:t>
      </w:r>
      <w:proofErr w:type="gramStart"/>
      <w:r>
        <w:t>);</w:t>
      </w:r>
      <w:proofErr w:type="gramEnd"/>
    </w:p>
    <w:p w14:paraId="51BE57EF" w14:textId="77777777" w:rsidR="00541FC9" w:rsidRDefault="00541FC9" w:rsidP="00541FC9">
      <w:r>
        <w:tab/>
      </w:r>
      <w:r>
        <w:tab/>
        <w:t>}</w:t>
      </w:r>
    </w:p>
    <w:p w14:paraId="0E4054F4" w14:textId="77777777" w:rsidR="00541FC9" w:rsidRDefault="00541FC9" w:rsidP="00541FC9">
      <w:r>
        <w:tab/>
        <w:t>}</w:t>
      </w:r>
    </w:p>
    <w:p w14:paraId="5507C20C" w14:textId="77777777" w:rsidR="00541FC9" w:rsidRDefault="00541FC9" w:rsidP="00541FC9">
      <w:r>
        <w:tab/>
      </w:r>
      <w:proofErr w:type="spellStart"/>
      <w:r>
        <w:t>Serial.println</w:t>
      </w:r>
      <w:proofErr w:type="spellEnd"/>
      <w:r>
        <w:t>(</w:t>
      </w:r>
      <w:proofErr w:type="gramStart"/>
      <w:r>
        <w:t>);</w:t>
      </w:r>
      <w:proofErr w:type="gramEnd"/>
    </w:p>
    <w:p w14:paraId="25AC230C" w14:textId="77777777" w:rsidR="00541FC9" w:rsidRDefault="00541FC9" w:rsidP="00541FC9">
      <w:r>
        <w:t>}</w:t>
      </w:r>
    </w:p>
    <w:p w14:paraId="57C95149" w14:textId="77777777" w:rsidR="00541FC9" w:rsidRDefault="00541FC9" w:rsidP="00541FC9"/>
    <w:p w14:paraId="614033C3" w14:textId="77777777" w:rsidR="00541FC9" w:rsidRDefault="00541FC9" w:rsidP="00541FC9">
      <w:r>
        <w:t xml:space="preserve">void </w:t>
      </w:r>
      <w:proofErr w:type="spellStart"/>
      <w:proofErr w:type="gramStart"/>
      <w:r>
        <w:t>clearBoard</w:t>
      </w:r>
      <w:proofErr w:type="spellEnd"/>
      <w:r>
        <w:t>(</w:t>
      </w:r>
      <w:proofErr w:type="gramEnd"/>
      <w:r>
        <w:t>) {</w:t>
      </w:r>
    </w:p>
    <w:p w14:paraId="770E9C4C" w14:textId="77777777" w:rsidR="00541FC9" w:rsidRDefault="00541FC9" w:rsidP="00541FC9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BOARD_LENGTH; </w:t>
      </w:r>
      <w:proofErr w:type="spellStart"/>
      <w:r>
        <w:t>i</w:t>
      </w:r>
      <w:proofErr w:type="spellEnd"/>
      <w:r>
        <w:t>++) {</w:t>
      </w:r>
    </w:p>
    <w:p w14:paraId="068F155C" w14:textId="77777777" w:rsidR="00541FC9" w:rsidRDefault="00541FC9" w:rsidP="00541FC9">
      <w:r>
        <w:tab/>
      </w:r>
      <w:r>
        <w:tab/>
        <w:t>board[</w:t>
      </w:r>
      <w:proofErr w:type="spellStart"/>
      <w:r>
        <w:t>i</w:t>
      </w:r>
      <w:proofErr w:type="spellEnd"/>
      <w:r>
        <w:t xml:space="preserve">] = </w:t>
      </w:r>
      <w:proofErr w:type="gramStart"/>
      <w:r>
        <w:t>0;</w:t>
      </w:r>
      <w:proofErr w:type="gramEnd"/>
    </w:p>
    <w:p w14:paraId="3A3326BD" w14:textId="77777777" w:rsidR="00541FC9" w:rsidRDefault="00541FC9" w:rsidP="00541FC9">
      <w:r>
        <w:tab/>
        <w:t>}</w:t>
      </w:r>
    </w:p>
    <w:p w14:paraId="576202F7" w14:textId="77777777" w:rsidR="00541FC9" w:rsidRDefault="00541FC9" w:rsidP="00541FC9">
      <w:r>
        <w:t>}</w:t>
      </w:r>
    </w:p>
    <w:p w14:paraId="6618A38E" w14:textId="77777777" w:rsidR="00541FC9" w:rsidRDefault="00541FC9" w:rsidP="00541FC9"/>
    <w:p w14:paraId="5A477904" w14:textId="77777777" w:rsidR="00541FC9" w:rsidRDefault="00541FC9" w:rsidP="00541FC9">
      <w:r>
        <w:t xml:space="preserve">bool </w:t>
      </w:r>
      <w:proofErr w:type="spellStart"/>
      <w:proofErr w:type="gramStart"/>
      <w:r>
        <w:t>checkWinner</w:t>
      </w:r>
      <w:proofErr w:type="spellEnd"/>
      <w:r>
        <w:t>(</w:t>
      </w:r>
      <w:proofErr w:type="gramEnd"/>
      <w:r>
        <w:t xml:space="preserve">int </w:t>
      </w:r>
      <w:proofErr w:type="spellStart"/>
      <w:r>
        <w:t>player_id</w:t>
      </w:r>
      <w:proofErr w:type="spellEnd"/>
      <w:r>
        <w:t>) {</w:t>
      </w:r>
    </w:p>
    <w:p w14:paraId="02FA8704" w14:textId="77777777" w:rsidR="00541FC9" w:rsidRDefault="00541FC9" w:rsidP="00541FC9">
      <w:r>
        <w:tab/>
        <w:t xml:space="preserve">//for every for any </w:t>
      </w:r>
      <w:proofErr w:type="gramStart"/>
      <w:r>
        <w:t>row ,</w:t>
      </w:r>
      <w:proofErr w:type="gramEnd"/>
      <w:r>
        <w:t xml:space="preserve"> col or diagonal and the value is </w:t>
      </w:r>
      <w:proofErr w:type="spellStart"/>
      <w:r>
        <w:t>eqaual</w:t>
      </w:r>
      <w:proofErr w:type="spellEnd"/>
      <w:r>
        <w:t xml:space="preserve"> to </w:t>
      </w:r>
      <w:proofErr w:type="spellStart"/>
      <w:r>
        <w:t>player_id</w:t>
      </w:r>
      <w:proofErr w:type="spellEnd"/>
    </w:p>
    <w:p w14:paraId="601A61E5" w14:textId="77777777" w:rsidR="00541FC9" w:rsidRDefault="00541FC9" w:rsidP="00541FC9">
      <w:r>
        <w:tab/>
        <w:t xml:space="preserve">bool </w:t>
      </w:r>
      <w:proofErr w:type="spellStart"/>
      <w:r>
        <w:t>is_winner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F2A65EF" w14:textId="77777777" w:rsidR="00541FC9" w:rsidRDefault="00541FC9" w:rsidP="00541FC9">
      <w:r>
        <w:tab/>
        <w:t>// Array for board</w:t>
      </w:r>
    </w:p>
    <w:p w14:paraId="48956734" w14:textId="77777777" w:rsidR="00541FC9" w:rsidRDefault="00541FC9" w:rsidP="00541FC9">
      <w:r>
        <w:tab/>
        <w:t>// 0 1 2</w:t>
      </w:r>
    </w:p>
    <w:p w14:paraId="26A50697" w14:textId="77777777" w:rsidR="00541FC9" w:rsidRDefault="00541FC9" w:rsidP="00541FC9">
      <w:r>
        <w:tab/>
        <w:t>// 3 4 5</w:t>
      </w:r>
    </w:p>
    <w:p w14:paraId="23FA9A63" w14:textId="77777777" w:rsidR="00541FC9" w:rsidRDefault="00541FC9" w:rsidP="00541FC9">
      <w:r>
        <w:tab/>
        <w:t>// 6 7 8</w:t>
      </w:r>
    </w:p>
    <w:p w14:paraId="60017F09" w14:textId="77777777" w:rsidR="00541FC9" w:rsidRDefault="00541FC9" w:rsidP="00541FC9">
      <w:r>
        <w:tab/>
        <w:t>//Rows</w:t>
      </w:r>
    </w:p>
    <w:p w14:paraId="34736984" w14:textId="77777777" w:rsidR="00541FC9" w:rsidRDefault="00541FC9" w:rsidP="00541FC9">
      <w:r>
        <w:tab/>
      </w:r>
      <w:proofErr w:type="spellStart"/>
      <w:r>
        <w:t>is_winner</w:t>
      </w:r>
      <w:proofErr w:type="spellEnd"/>
      <w:r>
        <w:t xml:space="preserve"> |= (</w:t>
      </w:r>
      <w:proofErr w:type="spellStart"/>
      <w:r>
        <w:t>player_id</w:t>
      </w:r>
      <w:proofErr w:type="spellEnd"/>
      <w:r>
        <w:t xml:space="preserve"> == </w:t>
      </w:r>
      <w:proofErr w:type="gramStart"/>
      <w:r>
        <w:t>board[</w:t>
      </w:r>
      <w:proofErr w:type="gramEnd"/>
      <w:r>
        <w:t>0]) &amp; (board[0] == board[1]) &amp; (board[1] == board[2]);</w:t>
      </w:r>
    </w:p>
    <w:p w14:paraId="4AA3C059" w14:textId="77777777" w:rsidR="00541FC9" w:rsidRDefault="00541FC9" w:rsidP="00541FC9">
      <w:r>
        <w:tab/>
      </w:r>
      <w:proofErr w:type="spellStart"/>
      <w:r>
        <w:t>is_winner</w:t>
      </w:r>
      <w:proofErr w:type="spellEnd"/>
      <w:r>
        <w:t xml:space="preserve"> |= (</w:t>
      </w:r>
      <w:proofErr w:type="spellStart"/>
      <w:r>
        <w:t>player_id</w:t>
      </w:r>
      <w:proofErr w:type="spellEnd"/>
      <w:r>
        <w:t xml:space="preserve"> == </w:t>
      </w:r>
      <w:proofErr w:type="gramStart"/>
      <w:r>
        <w:t>board[</w:t>
      </w:r>
      <w:proofErr w:type="gramEnd"/>
      <w:r>
        <w:t>3]) &amp; (board[3] == board[4]) &amp; (board[4] == board[5]);</w:t>
      </w:r>
    </w:p>
    <w:p w14:paraId="0716F68B" w14:textId="77777777" w:rsidR="00541FC9" w:rsidRDefault="00541FC9" w:rsidP="00541FC9">
      <w:r>
        <w:lastRenderedPageBreak/>
        <w:tab/>
      </w:r>
      <w:proofErr w:type="spellStart"/>
      <w:r>
        <w:t>is_winner</w:t>
      </w:r>
      <w:proofErr w:type="spellEnd"/>
      <w:r>
        <w:t xml:space="preserve"> |= (</w:t>
      </w:r>
      <w:proofErr w:type="spellStart"/>
      <w:r>
        <w:t>player_id</w:t>
      </w:r>
      <w:proofErr w:type="spellEnd"/>
      <w:r>
        <w:t xml:space="preserve"> == </w:t>
      </w:r>
      <w:proofErr w:type="gramStart"/>
      <w:r>
        <w:t>board[</w:t>
      </w:r>
      <w:proofErr w:type="gramEnd"/>
      <w:r>
        <w:t>6]) &amp; (board[6] == board[7]) &amp; (board[7] == board[8]);</w:t>
      </w:r>
    </w:p>
    <w:p w14:paraId="16FCEEAB" w14:textId="77777777" w:rsidR="00541FC9" w:rsidRDefault="00541FC9" w:rsidP="00541FC9">
      <w:r>
        <w:tab/>
        <w:t>//Cols</w:t>
      </w:r>
    </w:p>
    <w:p w14:paraId="005CC422" w14:textId="77777777" w:rsidR="00541FC9" w:rsidRDefault="00541FC9" w:rsidP="00541FC9">
      <w:r>
        <w:tab/>
      </w:r>
      <w:proofErr w:type="spellStart"/>
      <w:r>
        <w:t>is_winner</w:t>
      </w:r>
      <w:proofErr w:type="spellEnd"/>
      <w:r>
        <w:t xml:space="preserve"> |= (</w:t>
      </w:r>
      <w:proofErr w:type="spellStart"/>
      <w:r>
        <w:t>player_id</w:t>
      </w:r>
      <w:proofErr w:type="spellEnd"/>
      <w:r>
        <w:t xml:space="preserve"> == </w:t>
      </w:r>
      <w:proofErr w:type="gramStart"/>
      <w:r>
        <w:t>board[</w:t>
      </w:r>
      <w:proofErr w:type="gramEnd"/>
      <w:r>
        <w:t>0]) &amp; (board[0] == board[3]) &amp; (board[3] == board[6]);</w:t>
      </w:r>
    </w:p>
    <w:p w14:paraId="01DCEDB3" w14:textId="77777777" w:rsidR="00541FC9" w:rsidRDefault="00541FC9" w:rsidP="00541FC9">
      <w:r>
        <w:tab/>
      </w:r>
      <w:proofErr w:type="spellStart"/>
      <w:r>
        <w:t>is_winner</w:t>
      </w:r>
      <w:proofErr w:type="spellEnd"/>
      <w:r>
        <w:t xml:space="preserve"> |= (</w:t>
      </w:r>
      <w:proofErr w:type="spellStart"/>
      <w:r>
        <w:t>player_id</w:t>
      </w:r>
      <w:proofErr w:type="spellEnd"/>
      <w:r>
        <w:t xml:space="preserve"> == </w:t>
      </w:r>
      <w:proofErr w:type="gramStart"/>
      <w:r>
        <w:t>board[</w:t>
      </w:r>
      <w:proofErr w:type="gramEnd"/>
      <w:r>
        <w:t>1]) &amp; (board[1] == board[4]) &amp; (board[4] == board[7]);</w:t>
      </w:r>
    </w:p>
    <w:p w14:paraId="139798FD" w14:textId="77777777" w:rsidR="00541FC9" w:rsidRDefault="00541FC9" w:rsidP="00541FC9">
      <w:r>
        <w:tab/>
      </w:r>
      <w:proofErr w:type="spellStart"/>
      <w:r>
        <w:t>is_winner</w:t>
      </w:r>
      <w:proofErr w:type="spellEnd"/>
      <w:r>
        <w:t xml:space="preserve"> |= (</w:t>
      </w:r>
      <w:proofErr w:type="spellStart"/>
      <w:r>
        <w:t>player_id</w:t>
      </w:r>
      <w:proofErr w:type="spellEnd"/>
      <w:r>
        <w:t xml:space="preserve"> == </w:t>
      </w:r>
      <w:proofErr w:type="gramStart"/>
      <w:r>
        <w:t>board[</w:t>
      </w:r>
      <w:proofErr w:type="gramEnd"/>
      <w:r>
        <w:t>2]) &amp; (board[2] == board[5]) &amp; (board[5] == board[8]);</w:t>
      </w:r>
    </w:p>
    <w:p w14:paraId="39D4E329" w14:textId="77777777" w:rsidR="00541FC9" w:rsidRDefault="00541FC9" w:rsidP="00541FC9">
      <w:r>
        <w:tab/>
        <w:t>//</w:t>
      </w:r>
      <w:proofErr w:type="spellStart"/>
      <w:r>
        <w:t>Diag</w:t>
      </w:r>
      <w:proofErr w:type="spellEnd"/>
    </w:p>
    <w:p w14:paraId="371B7DDD" w14:textId="77777777" w:rsidR="00541FC9" w:rsidRDefault="00541FC9" w:rsidP="00541FC9">
      <w:r>
        <w:tab/>
      </w:r>
      <w:proofErr w:type="spellStart"/>
      <w:r>
        <w:t>is_winner</w:t>
      </w:r>
      <w:proofErr w:type="spellEnd"/>
      <w:r>
        <w:t xml:space="preserve"> |= (</w:t>
      </w:r>
      <w:proofErr w:type="spellStart"/>
      <w:r>
        <w:t>player_id</w:t>
      </w:r>
      <w:proofErr w:type="spellEnd"/>
      <w:r>
        <w:t xml:space="preserve"> == </w:t>
      </w:r>
      <w:proofErr w:type="gramStart"/>
      <w:r>
        <w:t>board[</w:t>
      </w:r>
      <w:proofErr w:type="gramEnd"/>
      <w:r>
        <w:t>0]) &amp; (board[0] == board[4]) &amp; (board[4] == board[8]);</w:t>
      </w:r>
    </w:p>
    <w:p w14:paraId="34B860E7" w14:textId="77777777" w:rsidR="00541FC9" w:rsidRDefault="00541FC9" w:rsidP="00541FC9">
      <w:r>
        <w:tab/>
      </w:r>
      <w:proofErr w:type="spellStart"/>
      <w:r>
        <w:t>is_winner</w:t>
      </w:r>
      <w:proofErr w:type="spellEnd"/>
      <w:r>
        <w:t xml:space="preserve"> |= (</w:t>
      </w:r>
      <w:proofErr w:type="spellStart"/>
      <w:r>
        <w:t>player_id</w:t>
      </w:r>
      <w:proofErr w:type="spellEnd"/>
      <w:r>
        <w:t xml:space="preserve"> == </w:t>
      </w:r>
      <w:proofErr w:type="gramStart"/>
      <w:r>
        <w:t>board[</w:t>
      </w:r>
      <w:proofErr w:type="gramEnd"/>
      <w:r>
        <w:t>2]) &amp; (board[2] == board[4]) &amp; (board[4] == board[6]);</w:t>
      </w:r>
    </w:p>
    <w:p w14:paraId="206A3AB0" w14:textId="77777777" w:rsidR="00541FC9" w:rsidRDefault="00541FC9" w:rsidP="00541FC9"/>
    <w:p w14:paraId="265A3154" w14:textId="77777777" w:rsidR="00541FC9" w:rsidRDefault="00541FC9" w:rsidP="00541FC9">
      <w:r>
        <w:tab/>
        <w:t>if (</w:t>
      </w:r>
      <w:proofErr w:type="spellStart"/>
      <w:r>
        <w:t>is_winner</w:t>
      </w:r>
      <w:proofErr w:type="spellEnd"/>
      <w:r>
        <w:t>) {</w:t>
      </w:r>
    </w:p>
    <w:p w14:paraId="6D23309D" w14:textId="77777777" w:rsidR="00541FC9" w:rsidRDefault="00541FC9" w:rsidP="00541FC9">
      <w:r>
        <w:tab/>
      </w:r>
      <w:r>
        <w:tab/>
        <w:t>if (</w:t>
      </w:r>
      <w:proofErr w:type="spellStart"/>
      <w:r>
        <w:t>player_id</w:t>
      </w:r>
      <w:proofErr w:type="spellEnd"/>
      <w:r>
        <w:t xml:space="preserve"> == </w:t>
      </w:r>
      <w:proofErr w:type="spellStart"/>
      <w:r>
        <w:t>user_id</w:t>
      </w:r>
      <w:proofErr w:type="spellEnd"/>
      <w:r>
        <w:t>) {</w:t>
      </w:r>
    </w:p>
    <w:p w14:paraId="7A0CF3B6" w14:textId="77777777" w:rsidR="00541FC9" w:rsidRDefault="00541FC9" w:rsidP="00541FC9">
      <w:r>
        <w:tab/>
      </w:r>
      <w:r>
        <w:tab/>
      </w:r>
      <w:r>
        <w:tab/>
      </w:r>
      <w:proofErr w:type="spellStart"/>
      <w:r>
        <w:t>Serial.println</w:t>
      </w:r>
      <w:proofErr w:type="spellEnd"/>
      <w:r>
        <w:t>("YOU WIN!!!!!!!!!!!!!!!!!!!!!!!"</w:t>
      </w:r>
      <w:proofErr w:type="gramStart"/>
      <w:r>
        <w:t>);</w:t>
      </w:r>
      <w:proofErr w:type="gramEnd"/>
    </w:p>
    <w:p w14:paraId="5DEE96E9" w14:textId="77777777" w:rsidR="00541FC9" w:rsidRDefault="00541FC9" w:rsidP="00541FC9">
      <w:r>
        <w:t xml:space="preserve"> 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win,is</w:t>
      </w:r>
      <w:proofErr w:type="gramEnd"/>
      <w:r>
        <w:t>_winner</w:t>
      </w:r>
      <w:proofErr w:type="spellEnd"/>
      <w:r>
        <w:t xml:space="preserve">);  </w:t>
      </w:r>
    </w:p>
    <w:p w14:paraId="252043FC" w14:textId="77777777" w:rsidR="00541FC9" w:rsidRDefault="00541FC9" w:rsidP="00541FC9">
      <w:r>
        <w:t xml:space="preserve">      </w:t>
      </w:r>
      <w:proofErr w:type="gramStart"/>
      <w:r>
        <w:t>delay(</w:t>
      </w:r>
      <w:proofErr w:type="gramEnd"/>
      <w:r>
        <w:t>1000);</w:t>
      </w:r>
    </w:p>
    <w:p w14:paraId="61DCDE21" w14:textId="77777777" w:rsidR="00541FC9" w:rsidRDefault="00541FC9" w:rsidP="00541FC9">
      <w:r>
        <w:tab/>
      </w:r>
      <w:r>
        <w:tab/>
        <w:t>}</w:t>
      </w:r>
    </w:p>
    <w:p w14:paraId="7142920B" w14:textId="77777777" w:rsidR="00541FC9" w:rsidRDefault="00541FC9" w:rsidP="00541FC9">
      <w:r>
        <w:tab/>
      </w:r>
      <w:r>
        <w:tab/>
        <w:t>else {</w:t>
      </w:r>
    </w:p>
    <w:p w14:paraId="21E9AC14" w14:textId="77777777" w:rsidR="00541FC9" w:rsidRDefault="00541FC9" w:rsidP="00541FC9">
      <w:r>
        <w:tab/>
      </w:r>
      <w:r>
        <w:tab/>
      </w:r>
      <w:r>
        <w:tab/>
      </w:r>
      <w:proofErr w:type="spellStart"/>
      <w:r>
        <w:t>Serial.println</w:t>
      </w:r>
      <w:proofErr w:type="spellEnd"/>
      <w:r>
        <w:t>("YOU LOSE.............."</w:t>
      </w:r>
      <w:proofErr w:type="gramStart"/>
      <w:r>
        <w:t>);</w:t>
      </w:r>
      <w:proofErr w:type="gramEnd"/>
    </w:p>
    <w:p w14:paraId="1C7B4D51" w14:textId="77777777" w:rsidR="00541FC9" w:rsidRDefault="00541FC9" w:rsidP="00541FC9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loose,is</w:t>
      </w:r>
      <w:proofErr w:type="gramEnd"/>
      <w:r>
        <w:t>_winner</w:t>
      </w:r>
      <w:proofErr w:type="spellEnd"/>
      <w:r>
        <w:t xml:space="preserve">); </w:t>
      </w:r>
    </w:p>
    <w:p w14:paraId="4151CBEE" w14:textId="77777777" w:rsidR="00541FC9" w:rsidRDefault="00541FC9" w:rsidP="00541FC9">
      <w:r>
        <w:t xml:space="preserve">     </w:t>
      </w:r>
      <w:proofErr w:type="gramStart"/>
      <w:r>
        <w:t>delay(</w:t>
      </w:r>
      <w:proofErr w:type="gramEnd"/>
      <w:r>
        <w:t>1000);</w:t>
      </w:r>
    </w:p>
    <w:p w14:paraId="7A094971" w14:textId="77777777" w:rsidR="00541FC9" w:rsidRDefault="00541FC9" w:rsidP="00541FC9">
      <w:r>
        <w:tab/>
      </w:r>
      <w:r>
        <w:tab/>
        <w:t>}</w:t>
      </w:r>
    </w:p>
    <w:p w14:paraId="5153680A" w14:textId="77777777" w:rsidR="00541FC9" w:rsidRDefault="00541FC9" w:rsidP="00541FC9">
      <w:r>
        <w:tab/>
      </w:r>
      <w:r>
        <w:tab/>
      </w:r>
      <w:proofErr w:type="spellStart"/>
      <w:r>
        <w:t>game_on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07CB285E" w14:textId="77777777" w:rsidR="00541FC9" w:rsidRDefault="00541FC9" w:rsidP="00541FC9">
      <w:r>
        <w:tab/>
        <w:t>}</w:t>
      </w:r>
    </w:p>
    <w:p w14:paraId="17D864BC" w14:textId="77777777" w:rsidR="00541FC9" w:rsidRDefault="00541FC9" w:rsidP="00541FC9">
      <w:r>
        <w:tab/>
        <w:t xml:space="preserve">return </w:t>
      </w:r>
      <w:proofErr w:type="spellStart"/>
      <w:r>
        <w:t>is_</w:t>
      </w:r>
      <w:proofErr w:type="gramStart"/>
      <w:r>
        <w:t>winner</w:t>
      </w:r>
      <w:proofErr w:type="spellEnd"/>
      <w:r>
        <w:t>;</w:t>
      </w:r>
      <w:proofErr w:type="gramEnd"/>
    </w:p>
    <w:p w14:paraId="639D37D1" w14:textId="77777777" w:rsidR="00541FC9" w:rsidRDefault="00541FC9" w:rsidP="00541FC9">
      <w:r>
        <w:t>}</w:t>
      </w:r>
    </w:p>
    <w:p w14:paraId="21733D9F" w14:textId="77777777" w:rsidR="00541FC9" w:rsidRDefault="00541FC9" w:rsidP="00541FC9"/>
    <w:p w14:paraId="5D0FB76E" w14:textId="77777777" w:rsidR="00541FC9" w:rsidRDefault="00541FC9" w:rsidP="00541FC9">
      <w:r>
        <w:t xml:space="preserve">int </w:t>
      </w:r>
      <w:proofErr w:type="spellStart"/>
      <w:proofErr w:type="gramStart"/>
      <w:r>
        <w:t>remainingTurns</w:t>
      </w:r>
      <w:proofErr w:type="spellEnd"/>
      <w:r>
        <w:t>(</w:t>
      </w:r>
      <w:proofErr w:type="gramEnd"/>
      <w:r>
        <w:t>) {</w:t>
      </w:r>
    </w:p>
    <w:p w14:paraId="3EFCD96B" w14:textId="77777777" w:rsidR="00541FC9" w:rsidRDefault="00541FC9" w:rsidP="00541FC9">
      <w:r>
        <w:tab/>
        <w:t xml:space="preserve">int </w:t>
      </w:r>
      <w:proofErr w:type="spellStart"/>
      <w:r>
        <w:t>turns_rem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52DAB47" w14:textId="77777777" w:rsidR="00541FC9" w:rsidRDefault="00541FC9" w:rsidP="00541FC9">
      <w:r>
        <w:tab/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BOARD_LENGTH; </w:t>
      </w:r>
      <w:proofErr w:type="spellStart"/>
      <w:r>
        <w:t>i</w:t>
      </w:r>
      <w:proofErr w:type="spellEnd"/>
      <w:r>
        <w:t>++) {</w:t>
      </w:r>
    </w:p>
    <w:p w14:paraId="44106842" w14:textId="77777777" w:rsidR="00541FC9" w:rsidRDefault="00541FC9" w:rsidP="00541FC9">
      <w:r>
        <w:tab/>
      </w:r>
      <w:r>
        <w:tab/>
      </w:r>
      <w:proofErr w:type="spellStart"/>
      <w:r>
        <w:t>turns_rem</w:t>
      </w:r>
      <w:proofErr w:type="spellEnd"/>
      <w:r>
        <w:t xml:space="preserve"> += (board[</w:t>
      </w:r>
      <w:proofErr w:type="spellStart"/>
      <w:r>
        <w:t>i</w:t>
      </w:r>
      <w:proofErr w:type="spellEnd"/>
      <w:r>
        <w:t>] == 0</w:t>
      </w:r>
      <w:proofErr w:type="gramStart"/>
      <w:r>
        <w:t>);</w:t>
      </w:r>
      <w:proofErr w:type="gramEnd"/>
    </w:p>
    <w:p w14:paraId="447C7EEC" w14:textId="77777777" w:rsidR="00541FC9" w:rsidRDefault="00541FC9" w:rsidP="00541FC9">
      <w:r>
        <w:tab/>
        <w:t>}</w:t>
      </w:r>
    </w:p>
    <w:p w14:paraId="771E007E" w14:textId="77777777" w:rsidR="00541FC9" w:rsidRDefault="00541FC9" w:rsidP="00541FC9">
      <w:r>
        <w:tab/>
        <w:t xml:space="preserve">return </w:t>
      </w:r>
      <w:proofErr w:type="spellStart"/>
      <w:r>
        <w:t>turns_</w:t>
      </w:r>
      <w:proofErr w:type="gramStart"/>
      <w:r>
        <w:t>rem</w:t>
      </w:r>
      <w:proofErr w:type="spellEnd"/>
      <w:r>
        <w:t>;</w:t>
      </w:r>
      <w:proofErr w:type="gramEnd"/>
    </w:p>
    <w:p w14:paraId="5505DD08" w14:textId="77777777" w:rsidR="00541FC9" w:rsidRDefault="00541FC9" w:rsidP="00541FC9">
      <w:r>
        <w:t>}</w:t>
      </w:r>
    </w:p>
    <w:p w14:paraId="5CFD4E1A" w14:textId="77777777" w:rsidR="00541FC9" w:rsidRDefault="00541FC9" w:rsidP="00541FC9"/>
    <w:p w14:paraId="7CAA1F3F" w14:textId="77777777" w:rsidR="00541FC9" w:rsidRDefault="00541FC9" w:rsidP="00541FC9">
      <w:r>
        <w:t xml:space="preserve">bool </w:t>
      </w:r>
      <w:proofErr w:type="gramStart"/>
      <w:r>
        <w:t>turn(</w:t>
      </w:r>
      <w:proofErr w:type="gramEnd"/>
      <w:r>
        <w:t xml:space="preserve">int </w:t>
      </w:r>
      <w:proofErr w:type="spellStart"/>
      <w:r>
        <w:t>player_id</w:t>
      </w:r>
      <w:proofErr w:type="spellEnd"/>
      <w:r>
        <w:t xml:space="preserve">, int </w:t>
      </w:r>
      <w:proofErr w:type="spellStart"/>
      <w:r>
        <w:t>player_move</w:t>
      </w:r>
      <w:proofErr w:type="spellEnd"/>
      <w:r>
        <w:t>) {</w:t>
      </w:r>
    </w:p>
    <w:p w14:paraId="257DB1FE" w14:textId="77777777" w:rsidR="00541FC9" w:rsidRDefault="00541FC9" w:rsidP="00541FC9">
      <w:r>
        <w:tab/>
        <w:t xml:space="preserve">bool </w:t>
      </w:r>
      <w:proofErr w:type="spellStart"/>
      <w:r>
        <w:t>is_valid_turn</w:t>
      </w:r>
      <w:proofErr w:type="spellEnd"/>
      <w:r>
        <w:t xml:space="preserve"> = </w:t>
      </w:r>
      <w:proofErr w:type="gramStart"/>
      <w:r>
        <w:t>false;</w:t>
      </w:r>
      <w:proofErr w:type="gramEnd"/>
    </w:p>
    <w:p w14:paraId="62222BB9" w14:textId="77777777" w:rsidR="00541FC9" w:rsidRDefault="00541FC9" w:rsidP="00541FC9">
      <w:r>
        <w:tab/>
        <w:t xml:space="preserve">if </w:t>
      </w:r>
      <w:proofErr w:type="gramStart"/>
      <w:r>
        <w:t>( (</w:t>
      </w:r>
      <w:proofErr w:type="spellStart"/>
      <w:proofErr w:type="gramEnd"/>
      <w:r>
        <w:t>player_move</w:t>
      </w:r>
      <w:proofErr w:type="spellEnd"/>
      <w:r>
        <w:t xml:space="preserve"> &gt;= 0) &amp; (</w:t>
      </w:r>
      <w:proofErr w:type="spellStart"/>
      <w:r>
        <w:t>player_move</w:t>
      </w:r>
      <w:proofErr w:type="spellEnd"/>
      <w:r>
        <w:t xml:space="preserve"> &lt; BOARD_LENGTH)) {</w:t>
      </w:r>
    </w:p>
    <w:p w14:paraId="53F438DD" w14:textId="77777777" w:rsidR="00541FC9" w:rsidRDefault="00541FC9" w:rsidP="00541FC9">
      <w:r>
        <w:tab/>
      </w:r>
      <w:r>
        <w:tab/>
        <w:t>if (board[</w:t>
      </w:r>
      <w:proofErr w:type="spellStart"/>
      <w:r>
        <w:t>player_move</w:t>
      </w:r>
      <w:proofErr w:type="spellEnd"/>
      <w:r>
        <w:t xml:space="preserve">] == </w:t>
      </w:r>
      <w:proofErr w:type="spellStart"/>
      <w:r>
        <w:t>blank_id</w:t>
      </w:r>
      <w:proofErr w:type="spellEnd"/>
      <w:r>
        <w:t>) {</w:t>
      </w:r>
    </w:p>
    <w:p w14:paraId="5B365C43" w14:textId="77777777" w:rsidR="00541FC9" w:rsidRDefault="00541FC9" w:rsidP="00541FC9">
      <w:r>
        <w:lastRenderedPageBreak/>
        <w:tab/>
      </w:r>
      <w:r>
        <w:tab/>
      </w:r>
      <w:r>
        <w:tab/>
      </w:r>
      <w:proofErr w:type="spellStart"/>
      <w:r>
        <w:t>is_valid_turn</w:t>
      </w:r>
      <w:proofErr w:type="spellEnd"/>
      <w:r>
        <w:t xml:space="preserve"> = </w:t>
      </w:r>
      <w:proofErr w:type="gramStart"/>
      <w:r>
        <w:t>true;</w:t>
      </w:r>
      <w:proofErr w:type="gramEnd"/>
    </w:p>
    <w:p w14:paraId="4F7E5858" w14:textId="77777777" w:rsidR="00541FC9" w:rsidRDefault="00541FC9" w:rsidP="00541FC9">
      <w:r>
        <w:tab/>
      </w:r>
      <w:r>
        <w:tab/>
      </w:r>
      <w:r>
        <w:tab/>
        <w:t>board[</w:t>
      </w:r>
      <w:proofErr w:type="spellStart"/>
      <w:r>
        <w:t>player_move</w:t>
      </w:r>
      <w:proofErr w:type="spellEnd"/>
      <w:r>
        <w:t xml:space="preserve">] = </w:t>
      </w:r>
      <w:proofErr w:type="spellStart"/>
      <w:r>
        <w:t>player_</w:t>
      </w:r>
      <w:proofErr w:type="gramStart"/>
      <w:r>
        <w:t>id</w:t>
      </w:r>
      <w:proofErr w:type="spellEnd"/>
      <w:r>
        <w:t>;</w:t>
      </w:r>
      <w:proofErr w:type="gramEnd"/>
    </w:p>
    <w:p w14:paraId="3D101849" w14:textId="77777777" w:rsidR="00541FC9" w:rsidRDefault="00541FC9" w:rsidP="00541FC9">
      <w:r>
        <w:tab/>
      </w:r>
      <w:r>
        <w:tab/>
        <w:t>}</w:t>
      </w:r>
    </w:p>
    <w:p w14:paraId="2D808D13" w14:textId="77777777" w:rsidR="00541FC9" w:rsidRDefault="00541FC9" w:rsidP="00541FC9">
      <w:r>
        <w:tab/>
        <w:t>}</w:t>
      </w:r>
    </w:p>
    <w:p w14:paraId="37B0E29A" w14:textId="77777777" w:rsidR="00541FC9" w:rsidRDefault="00541FC9" w:rsidP="00541FC9">
      <w:r>
        <w:tab/>
        <w:t xml:space="preserve">return </w:t>
      </w:r>
      <w:proofErr w:type="spellStart"/>
      <w:r>
        <w:t>is_valid_</w:t>
      </w:r>
      <w:proofErr w:type="gramStart"/>
      <w:r>
        <w:t>turn</w:t>
      </w:r>
      <w:proofErr w:type="spellEnd"/>
      <w:r>
        <w:t>;</w:t>
      </w:r>
      <w:proofErr w:type="gramEnd"/>
    </w:p>
    <w:p w14:paraId="17F1F97A" w14:textId="77777777" w:rsidR="00541FC9" w:rsidRDefault="00541FC9" w:rsidP="00541FC9">
      <w:r>
        <w:t>}</w:t>
      </w:r>
    </w:p>
    <w:p w14:paraId="38FC7465" w14:textId="77777777" w:rsidR="00541FC9" w:rsidRDefault="00541FC9" w:rsidP="00541FC9"/>
    <w:p w14:paraId="480A0D93" w14:textId="77777777" w:rsidR="00541FC9" w:rsidRDefault="00541FC9" w:rsidP="00541FC9">
      <w:r>
        <w:t xml:space="preserve">void </w:t>
      </w:r>
      <w:proofErr w:type="spellStart"/>
      <w:proofErr w:type="gramStart"/>
      <w:r>
        <w:t>startGame</w:t>
      </w:r>
      <w:proofErr w:type="spellEnd"/>
      <w:r>
        <w:t>(</w:t>
      </w:r>
      <w:proofErr w:type="gramEnd"/>
      <w:r>
        <w:t>) {</w:t>
      </w:r>
    </w:p>
    <w:p w14:paraId="44B793CC" w14:textId="77777777" w:rsidR="00541FC9" w:rsidRDefault="00541FC9" w:rsidP="00541FC9">
      <w:r>
        <w:tab/>
      </w:r>
      <w:proofErr w:type="spellStart"/>
      <w:proofErr w:type="gramStart"/>
      <w:r>
        <w:t>clearBoard</w:t>
      </w:r>
      <w:proofErr w:type="spellEnd"/>
      <w:r>
        <w:t>(</w:t>
      </w:r>
      <w:proofErr w:type="gramEnd"/>
      <w:r>
        <w:t>);</w:t>
      </w:r>
    </w:p>
    <w:p w14:paraId="51ADD951" w14:textId="77777777" w:rsidR="00541FC9" w:rsidRDefault="00541FC9" w:rsidP="00541FC9">
      <w:r>
        <w:tab/>
      </w:r>
      <w:proofErr w:type="spellStart"/>
      <w:r>
        <w:t>Serial.println</w:t>
      </w:r>
      <w:proofErr w:type="spellEnd"/>
      <w:r>
        <w:t>("-------------------------"</w:t>
      </w:r>
      <w:proofErr w:type="gramStart"/>
      <w:r>
        <w:t>);</w:t>
      </w:r>
      <w:proofErr w:type="gramEnd"/>
    </w:p>
    <w:p w14:paraId="1576DAF6" w14:textId="77777777" w:rsidR="00541FC9" w:rsidRDefault="00541FC9" w:rsidP="00541FC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game,HIGH</w:t>
      </w:r>
      <w:proofErr w:type="spellEnd"/>
      <w:proofErr w:type="gramEnd"/>
      <w:r>
        <w:t>);</w:t>
      </w:r>
    </w:p>
    <w:p w14:paraId="0BBABD60" w14:textId="77777777" w:rsidR="00541FC9" w:rsidRDefault="00541FC9" w:rsidP="00541FC9">
      <w:r>
        <w:tab/>
      </w:r>
      <w:proofErr w:type="spellStart"/>
      <w:r>
        <w:t>Serial.println</w:t>
      </w:r>
      <w:proofErr w:type="spellEnd"/>
      <w:r>
        <w:t>("</w:t>
      </w:r>
      <w:proofErr w:type="spellStart"/>
      <w:r>
        <w:t>TicTacToe</w:t>
      </w:r>
      <w:proofErr w:type="spellEnd"/>
      <w:r>
        <w:t xml:space="preserve"> Game starting..."</w:t>
      </w:r>
      <w:proofErr w:type="gramStart"/>
      <w:r>
        <w:t>);</w:t>
      </w:r>
      <w:proofErr w:type="gramEnd"/>
    </w:p>
    <w:p w14:paraId="15FFD396" w14:textId="77777777" w:rsidR="00541FC9" w:rsidRDefault="00541FC9" w:rsidP="00541FC9">
      <w:r>
        <w:tab/>
      </w:r>
      <w:proofErr w:type="spellStart"/>
      <w:r>
        <w:t>Serial.print</w:t>
      </w:r>
      <w:proofErr w:type="spellEnd"/>
      <w:r>
        <w:t>("You will be playing as "</w:t>
      </w:r>
      <w:proofErr w:type="gramStart"/>
      <w:r>
        <w:t>);</w:t>
      </w:r>
      <w:proofErr w:type="gramEnd"/>
    </w:p>
    <w:p w14:paraId="1264CE74" w14:textId="77777777" w:rsidR="00541FC9" w:rsidRDefault="00541FC9" w:rsidP="00541FC9">
      <w:r>
        <w:tab/>
      </w:r>
      <w:proofErr w:type="spellStart"/>
      <w:r>
        <w:t>Serial.print</w:t>
      </w:r>
      <w:proofErr w:type="spellEnd"/>
      <w:r>
        <w:t>(</w:t>
      </w:r>
      <w:proofErr w:type="spellStart"/>
      <w:r>
        <w:t>user_tile</w:t>
      </w:r>
      <w:proofErr w:type="spellEnd"/>
      <w:proofErr w:type="gramStart"/>
      <w:r>
        <w:t>);</w:t>
      </w:r>
      <w:proofErr w:type="gramEnd"/>
    </w:p>
    <w:p w14:paraId="4050EB04" w14:textId="77777777" w:rsidR="00541FC9" w:rsidRDefault="00541FC9" w:rsidP="00541FC9">
      <w:r>
        <w:tab/>
      </w:r>
      <w:proofErr w:type="spellStart"/>
      <w:r>
        <w:t>Serial.println</w:t>
      </w:r>
      <w:proofErr w:type="spellEnd"/>
      <w:r>
        <w:t xml:space="preserve">(" against the </w:t>
      </w:r>
      <w:proofErr w:type="gramStart"/>
      <w:r>
        <w:t>Arduino!\</w:t>
      </w:r>
      <w:proofErr w:type="spellStart"/>
      <w:proofErr w:type="gramEnd"/>
      <w:r>
        <w:t>nInput</w:t>
      </w:r>
      <w:proofErr w:type="spellEnd"/>
      <w:r>
        <w:t xml:space="preserve"> a number to make your move.");</w:t>
      </w:r>
    </w:p>
    <w:p w14:paraId="7B54DF1A" w14:textId="77777777" w:rsidR="00541FC9" w:rsidRDefault="00541FC9" w:rsidP="00541FC9">
      <w:r>
        <w:tab/>
      </w:r>
      <w:proofErr w:type="spellStart"/>
      <w:r>
        <w:t>Serial.println</w:t>
      </w:r>
      <w:proofErr w:type="spellEnd"/>
      <w:r>
        <w:t>("1 2 3\n4 5 6\n7 8 9"</w:t>
      </w:r>
      <w:proofErr w:type="gramStart"/>
      <w:r>
        <w:t>);</w:t>
      </w:r>
      <w:proofErr w:type="gramEnd"/>
    </w:p>
    <w:p w14:paraId="01FFE2CF" w14:textId="77777777" w:rsidR="00541FC9" w:rsidRDefault="00541FC9" w:rsidP="00541FC9">
      <w:r>
        <w:tab/>
      </w:r>
      <w:proofErr w:type="spellStart"/>
      <w:proofErr w:type="gramStart"/>
      <w:r>
        <w:t>printBoard</w:t>
      </w:r>
      <w:proofErr w:type="spellEnd"/>
      <w:r>
        <w:t>(</w:t>
      </w:r>
      <w:proofErr w:type="gramEnd"/>
      <w:r>
        <w:t>);</w:t>
      </w:r>
    </w:p>
    <w:p w14:paraId="091650AE" w14:textId="50ACC423" w:rsidR="00541FC9" w:rsidRPr="00541FC9" w:rsidRDefault="00541FC9" w:rsidP="00541FC9">
      <w:r>
        <w:t>}</w:t>
      </w:r>
    </w:p>
    <w:sectPr w:rsidR="00541FC9" w:rsidRPr="00541F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MU Serif Roman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440472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6EA22B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DE5A0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5E87D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C32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214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C66BAF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22AA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532BF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8AC19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0B6278"/>
    <w:multiLevelType w:val="hybridMultilevel"/>
    <w:tmpl w:val="B294561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839E3"/>
    <w:multiLevelType w:val="multilevel"/>
    <w:tmpl w:val="A5CAB3E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2" w15:restartNumberingAfterBreak="0">
    <w:nsid w:val="33E47AF6"/>
    <w:multiLevelType w:val="hybridMultilevel"/>
    <w:tmpl w:val="3D821A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5B47D2"/>
    <w:multiLevelType w:val="hybridMultilevel"/>
    <w:tmpl w:val="7E54C234"/>
    <w:lvl w:ilvl="0" w:tplc="0C09000F">
      <w:start w:val="3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F6C7427"/>
    <w:multiLevelType w:val="multilevel"/>
    <w:tmpl w:val="12C44240"/>
    <w:lvl w:ilvl="0">
      <w:start w:val="1"/>
      <w:numFmt w:val="decimal"/>
      <w:pStyle w:val="Heading1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5" w15:restartNumberingAfterBreak="0">
    <w:nsid w:val="6270215D"/>
    <w:multiLevelType w:val="hybridMultilevel"/>
    <w:tmpl w:val="F1747CA8"/>
    <w:lvl w:ilvl="0" w:tplc="0D7836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F9E5CAC"/>
    <w:multiLevelType w:val="multilevel"/>
    <w:tmpl w:val="E45E8E5C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7" w15:restartNumberingAfterBreak="0">
    <w:nsid w:val="73BF3868"/>
    <w:multiLevelType w:val="hybridMultilevel"/>
    <w:tmpl w:val="12EAD71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842DA4"/>
    <w:multiLevelType w:val="hybridMultilevel"/>
    <w:tmpl w:val="5E3240C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4"/>
  </w:num>
  <w:num w:numId="3">
    <w:abstractNumId w:val="16"/>
  </w:num>
  <w:num w:numId="4">
    <w:abstractNumId w:val="5"/>
  </w:num>
  <w:num w:numId="5">
    <w:abstractNumId w:val="9"/>
  </w:num>
  <w:num w:numId="6">
    <w:abstractNumId w:val="7"/>
  </w:num>
  <w:num w:numId="7">
    <w:abstractNumId w:val="6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5"/>
  </w:num>
  <w:num w:numId="16">
    <w:abstractNumId w:val="18"/>
  </w:num>
  <w:num w:numId="17">
    <w:abstractNumId w:val="13"/>
  </w:num>
  <w:num w:numId="18">
    <w:abstractNumId w:val="17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linkStyl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1MLUwNLMwMDQ1NTNR0lEKTi0uzszPAykwrAUAHUcZFywAAAA="/>
  </w:docVars>
  <w:rsids>
    <w:rsidRoot w:val="009E389F"/>
    <w:rsid w:val="001973FB"/>
    <w:rsid w:val="00217F4E"/>
    <w:rsid w:val="00327DAB"/>
    <w:rsid w:val="003C3786"/>
    <w:rsid w:val="00541FC9"/>
    <w:rsid w:val="00587308"/>
    <w:rsid w:val="005945EF"/>
    <w:rsid w:val="005A1436"/>
    <w:rsid w:val="00611B56"/>
    <w:rsid w:val="00765AAF"/>
    <w:rsid w:val="009C5964"/>
    <w:rsid w:val="009E389F"/>
    <w:rsid w:val="00A96106"/>
    <w:rsid w:val="00A96AA5"/>
    <w:rsid w:val="00AE4817"/>
    <w:rsid w:val="00F76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2119D"/>
  <w15:chartTrackingRefBased/>
  <w15:docId w15:val="{F28F8A54-D2AD-4603-9DF4-92D11B52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389F"/>
    <w:pPr>
      <w:spacing w:after="0" w:line="312" w:lineRule="auto"/>
      <w:ind w:firstLine="340"/>
      <w:jc w:val="both"/>
    </w:pPr>
    <w:rPr>
      <w:rFonts w:ascii="CMU Serif Roman" w:eastAsia="Times New Roman" w:hAnsi="CMU Serif Roman" w:cs="Times New Roman"/>
      <w:sz w:val="21"/>
      <w:szCs w:val="24"/>
      <w:lang w:val="en-GB" w:eastAsia="en-US"/>
    </w:rPr>
  </w:style>
  <w:style w:type="paragraph" w:styleId="Heading1">
    <w:name w:val="heading 1"/>
    <w:basedOn w:val="Normal"/>
    <w:next w:val="Firstparagraph"/>
    <w:link w:val="Heading1Char"/>
    <w:qFormat/>
    <w:rsid w:val="009E389F"/>
    <w:pPr>
      <w:keepNext/>
      <w:numPr>
        <w:numId w:val="2"/>
      </w:numPr>
      <w:tabs>
        <w:tab w:val="left" w:pos="482"/>
      </w:tabs>
      <w:spacing w:before="360" w:after="180"/>
      <w:jc w:val="left"/>
      <w:outlineLvl w:val="0"/>
    </w:pPr>
    <w:rPr>
      <w:rFonts w:cs="Arial"/>
      <w:b/>
      <w:bCs/>
      <w:sz w:val="28"/>
      <w:szCs w:val="32"/>
    </w:rPr>
  </w:style>
  <w:style w:type="paragraph" w:styleId="Heading2">
    <w:name w:val="heading 2"/>
    <w:basedOn w:val="Normal"/>
    <w:next w:val="Firstparagraph"/>
    <w:link w:val="Heading2Char"/>
    <w:qFormat/>
    <w:rsid w:val="009E389F"/>
    <w:pPr>
      <w:keepNext/>
      <w:numPr>
        <w:ilvl w:val="1"/>
        <w:numId w:val="2"/>
      </w:numPr>
      <w:tabs>
        <w:tab w:val="left" w:pos="624"/>
      </w:tabs>
      <w:spacing w:before="300" w:after="12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Firstparagraph"/>
    <w:link w:val="Heading3Char"/>
    <w:qFormat/>
    <w:rsid w:val="009E389F"/>
    <w:pPr>
      <w:keepNext/>
      <w:numPr>
        <w:ilvl w:val="2"/>
        <w:numId w:val="2"/>
      </w:numPr>
      <w:tabs>
        <w:tab w:val="left" w:pos="765"/>
      </w:tabs>
      <w:spacing w:before="300" w:after="120"/>
      <w:jc w:val="left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389F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  <w:rsid w:val="009E389F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E389F"/>
  </w:style>
  <w:style w:type="character" w:customStyle="1" w:styleId="Heading1Char">
    <w:name w:val="Heading 1 Char"/>
    <w:basedOn w:val="DefaultParagraphFont"/>
    <w:link w:val="Heading1"/>
    <w:rsid w:val="009E389F"/>
    <w:rPr>
      <w:rFonts w:ascii="CMU Serif Roman" w:eastAsia="Times New Roman" w:hAnsi="CMU Serif Roman" w:cs="Arial"/>
      <w:b/>
      <w:bCs/>
      <w:sz w:val="28"/>
      <w:szCs w:val="32"/>
      <w:lang w:val="en-GB" w:eastAsia="en-US"/>
    </w:rPr>
  </w:style>
  <w:style w:type="character" w:customStyle="1" w:styleId="Heading2Char">
    <w:name w:val="Heading 2 Char"/>
    <w:basedOn w:val="DefaultParagraphFont"/>
    <w:link w:val="Heading2"/>
    <w:rsid w:val="009E389F"/>
    <w:rPr>
      <w:rFonts w:ascii="CMU Serif Roman" w:eastAsia="Times New Roman" w:hAnsi="CMU Serif Roman" w:cs="Arial"/>
      <w:b/>
      <w:bCs/>
      <w:iCs/>
      <w:sz w:val="24"/>
      <w:szCs w:val="28"/>
      <w:lang w:val="en-GB" w:eastAsia="en-US"/>
    </w:rPr>
  </w:style>
  <w:style w:type="character" w:customStyle="1" w:styleId="Heading3Char">
    <w:name w:val="Heading 3 Char"/>
    <w:basedOn w:val="DefaultParagraphFont"/>
    <w:link w:val="Heading3"/>
    <w:rsid w:val="009E389F"/>
    <w:rPr>
      <w:rFonts w:ascii="CMU Serif Roman" w:eastAsia="Times New Roman" w:hAnsi="CMU Serif Roman" w:cs="Arial"/>
      <w:b/>
      <w:bCs/>
      <w:sz w:val="21"/>
      <w:szCs w:val="26"/>
      <w:lang w:val="en-GB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389F"/>
    <w:rPr>
      <w:rFonts w:ascii="CMU Serif Roman" w:eastAsiaTheme="majorEastAsia" w:hAnsi="CMU Serif Roman" w:cstheme="majorBidi"/>
      <w:b/>
      <w:bCs/>
      <w:iCs/>
      <w:sz w:val="21"/>
      <w:szCs w:val="24"/>
      <w:lang w:val="en-GB" w:eastAsia="en-US"/>
    </w:rPr>
  </w:style>
  <w:style w:type="paragraph" w:styleId="Footer">
    <w:name w:val="footer"/>
    <w:basedOn w:val="Normal"/>
    <w:link w:val="FooterChar"/>
    <w:semiHidden/>
    <w:rsid w:val="009E389F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semiHidden/>
    <w:rsid w:val="009E389F"/>
    <w:rPr>
      <w:rFonts w:ascii="CMU Serif Roman" w:eastAsia="Times New Roman" w:hAnsi="CMU Serif Roman" w:cs="Times New Roman"/>
      <w:sz w:val="21"/>
      <w:szCs w:val="24"/>
      <w:lang w:val="en-GB" w:eastAsia="en-US"/>
    </w:rPr>
  </w:style>
  <w:style w:type="paragraph" w:customStyle="1" w:styleId="Firstparagraph">
    <w:name w:val="First paragraph"/>
    <w:basedOn w:val="Normal"/>
    <w:next w:val="Normal"/>
    <w:rsid w:val="009E389F"/>
    <w:pPr>
      <w:ind w:firstLine="0"/>
    </w:pPr>
  </w:style>
  <w:style w:type="character" w:styleId="PageNumber">
    <w:name w:val="page number"/>
    <w:basedOn w:val="DefaultParagraphFont"/>
    <w:semiHidden/>
    <w:rsid w:val="009E389F"/>
  </w:style>
  <w:style w:type="paragraph" w:styleId="Header">
    <w:name w:val="header"/>
    <w:basedOn w:val="Normal"/>
    <w:link w:val="HeaderChar"/>
    <w:semiHidden/>
    <w:rsid w:val="009E389F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9E389F"/>
    <w:rPr>
      <w:rFonts w:ascii="CMU Serif Roman" w:eastAsia="Times New Roman" w:hAnsi="CMU Serif Roman" w:cs="Times New Roman"/>
      <w:sz w:val="21"/>
      <w:szCs w:val="24"/>
      <w:lang w:val="en-GB" w:eastAsia="en-US"/>
    </w:rPr>
  </w:style>
  <w:style w:type="paragraph" w:styleId="Caption">
    <w:name w:val="caption"/>
    <w:basedOn w:val="Normal"/>
    <w:next w:val="Normal"/>
    <w:uiPriority w:val="35"/>
    <w:unhideWhenUsed/>
    <w:qFormat/>
    <w:rsid w:val="009E389F"/>
    <w:rPr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389F"/>
    <w:pPr>
      <w:spacing w:before="240" w:after="60"/>
      <w:jc w:val="center"/>
      <w:outlineLvl w:val="0"/>
    </w:pPr>
    <w:rPr>
      <w:rFonts w:eastAsiaTheme="majorEastAsia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389F"/>
    <w:rPr>
      <w:rFonts w:ascii="CMU Serif Roman" w:eastAsiaTheme="majorEastAsia" w:hAnsi="CMU Serif Roman" w:cstheme="majorBidi"/>
      <w:b/>
      <w:bCs/>
      <w:kern w:val="28"/>
      <w:sz w:val="32"/>
      <w:szCs w:val="32"/>
      <w:lang w:val="en-GB"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E389F"/>
    <w:pPr>
      <w:keepLines/>
      <w:numPr>
        <w:numId w:val="0"/>
      </w:numPr>
      <w:tabs>
        <w:tab w:val="clear" w:pos="48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E389F"/>
    <w:pPr>
      <w:spacing w:before="120"/>
      <w:jc w:val="left"/>
    </w:pPr>
    <w:rPr>
      <w:rFonts w:asciiTheme="minorHAnsi" w:hAnsiTheme="minorHAnsi"/>
      <w:b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389F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389F"/>
    <w:rPr>
      <w:rFonts w:ascii="Lucida Grande" w:eastAsia="Times New Roman" w:hAnsi="Lucida Grande" w:cs="Lucida Grande"/>
      <w:sz w:val="18"/>
      <w:szCs w:val="18"/>
      <w:lang w:val="en-GB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E389F"/>
    <w:pPr>
      <w:ind w:left="210"/>
      <w:jc w:val="left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9E389F"/>
    <w:pPr>
      <w:ind w:left="420"/>
      <w:jc w:val="left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9E389F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9E389F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9E389F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9E389F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9E389F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9E389F"/>
    <w:pPr>
      <w:ind w:left="1680"/>
      <w:jc w:val="left"/>
    </w:pPr>
    <w:rPr>
      <w:rFonts w:asciiTheme="minorHAnsi" w:hAnsi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E389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89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3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ntent.arduino.cc/assets/Pinout-UNOrev3_latest.pdf" TargetMode="External"/><Relationship Id="rId5" Type="http://schemas.openxmlformats.org/officeDocument/2006/relationships/hyperlink" Target="https://content.arduino.cc/assets/UNO-TH_Rev3e_sch.pdf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kul\Downloads\LaTex%2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LaTex 7.dotx</Template>
  <TotalTime>162</TotalTime>
  <Pages>10</Pages>
  <Words>1247</Words>
  <Characters>7109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Mukul Chodhary</dc:creator>
  <cp:keywords/>
  <dc:description/>
  <cp:lastModifiedBy>Mukul Chodhary</cp:lastModifiedBy>
  <cp:revision>3</cp:revision>
  <cp:lastPrinted>2021-08-04T01:51:00Z</cp:lastPrinted>
  <dcterms:created xsi:type="dcterms:W3CDTF">2021-08-03T23:10:00Z</dcterms:created>
  <dcterms:modified xsi:type="dcterms:W3CDTF">2021-08-04T01:52:00Z</dcterms:modified>
</cp:coreProperties>
</file>